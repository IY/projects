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65F6" w:rsidRPr="003E65F6" w:rsidRDefault="003E65F6" w:rsidP="003E65F6">
      <w:pPr>
        <w:spacing w:after="0"/>
        <w:jc w:val="left"/>
        <w:rPr>
          <w:rFonts w:cstheme="minorHAnsi"/>
          <w:sz w:val="32"/>
          <w:lang w:val="en-US" w:bidi="en-US"/>
        </w:rPr>
      </w:pPr>
      <w:r w:rsidRPr="003E65F6">
        <w:rPr>
          <w:rFonts w:cstheme="minorHAnsi"/>
          <w:noProof/>
          <w:lang w:eastAsia="en-AU"/>
        </w:rPr>
        <w:drawing>
          <wp:anchor distT="0" distB="0" distL="114300" distR="114300" simplePos="0" relativeHeight="251664384" behindDoc="0" locked="0" layoutInCell="1" allowOverlap="1" wp14:anchorId="41F02C44" wp14:editId="35DEF263">
            <wp:simplePos x="0" y="0"/>
            <wp:positionH relativeFrom="column">
              <wp:posOffset>5645573</wp:posOffset>
            </wp:positionH>
            <wp:positionV relativeFrom="paragraph">
              <wp:posOffset>-121285</wp:posOffset>
            </wp:positionV>
            <wp:extent cx="931545" cy="973455"/>
            <wp:effectExtent l="0" t="0" r="1905" b="0"/>
            <wp:wrapNone/>
            <wp:docPr id="6" name="Picture 6" descr="Description: Schl Emblem BW 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escription: Schl Emblem BW 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1545" cy="97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E65F6">
        <w:rPr>
          <w:rFonts w:cstheme="minorHAnsi"/>
          <w:sz w:val="56"/>
        </w:rPr>
        <w:t xml:space="preserve">Assessment Task for </w:t>
      </w:r>
      <w:r w:rsidR="008D4828">
        <w:rPr>
          <w:rFonts w:cstheme="minorHAnsi"/>
          <w:sz w:val="56"/>
        </w:rPr>
        <w:t>SDD Prelim</w:t>
      </w:r>
    </w:p>
    <w:p w:rsidR="00CF65F8" w:rsidRPr="00CF65F8" w:rsidRDefault="004C32FD" w:rsidP="00DE0A53">
      <w:pPr>
        <w:spacing w:line="240" w:lineRule="auto"/>
        <w:rPr>
          <w:rFonts w:cstheme="minorHAnsi"/>
          <w:sz w:val="24"/>
          <w:szCs w:val="24"/>
        </w:rPr>
      </w:pPr>
      <w:r w:rsidRPr="004C32FD">
        <w:rPr>
          <w:rFonts w:cstheme="minorHAnsi"/>
          <w:b/>
          <w:sz w:val="28"/>
          <w:szCs w:val="24"/>
        </w:rPr>
        <w:t>Title</w:t>
      </w:r>
      <w:r>
        <w:rPr>
          <w:rFonts w:cstheme="minorHAnsi"/>
          <w:sz w:val="28"/>
          <w:szCs w:val="24"/>
        </w:rPr>
        <w:t xml:space="preserve">: </w:t>
      </w:r>
      <w:r w:rsidR="00E94A7A" w:rsidRPr="00E94A7A">
        <w:rPr>
          <w:rFonts w:cstheme="minorHAnsi"/>
          <w:sz w:val="28"/>
          <w:szCs w:val="24"/>
        </w:rPr>
        <w:t>Group</w:t>
      </w:r>
      <w:r w:rsidR="00E94A7A">
        <w:rPr>
          <w:rFonts w:cstheme="minorHAnsi"/>
          <w:sz w:val="28"/>
          <w:szCs w:val="24"/>
        </w:rPr>
        <w:t>:</w:t>
      </w:r>
      <w:r w:rsidR="00E94A7A" w:rsidRPr="00E94A7A">
        <w:rPr>
          <w:rFonts w:cstheme="minorHAnsi"/>
          <w:sz w:val="28"/>
          <w:szCs w:val="24"/>
        </w:rPr>
        <w:t xml:space="preserve"> </w:t>
      </w:r>
      <w:r w:rsidR="006F1F4D">
        <w:rPr>
          <w:rFonts w:cstheme="minorHAnsi"/>
          <w:sz w:val="28"/>
          <w:szCs w:val="24"/>
        </w:rPr>
        <w:t>Hardcore Gaming</w:t>
      </w:r>
    </w:p>
    <w:p w:rsidR="00CF65F8" w:rsidRDefault="00423F33" w:rsidP="00CF65F8">
      <w:pPr>
        <w:tabs>
          <w:tab w:val="right" w:pos="2552"/>
          <w:tab w:val="right" w:leader="underscore" w:pos="6804"/>
        </w:tabs>
        <w:spacing w:after="0"/>
        <w:rPr>
          <w:rFonts w:cstheme="minorHAnsi"/>
          <w:sz w:val="24"/>
          <w:szCs w:val="24"/>
        </w:rPr>
      </w:pPr>
      <w:r w:rsidRPr="003E65F6">
        <w:rPr>
          <w:rFonts w:cstheme="minorHAnsi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8FE93E" wp14:editId="30F3C7B7">
                <wp:simplePos x="0" y="0"/>
                <wp:positionH relativeFrom="column">
                  <wp:posOffset>-6985</wp:posOffset>
                </wp:positionH>
                <wp:positionV relativeFrom="paragraph">
                  <wp:posOffset>270510</wp:posOffset>
                </wp:positionV>
                <wp:extent cx="6502400" cy="353695"/>
                <wp:effectExtent l="0" t="0" r="12700" b="27305"/>
                <wp:wrapSquare wrapText="bothSides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02400" cy="353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65F6" w:rsidRDefault="0075195B" w:rsidP="00DC7D84">
                            <w:pPr>
                              <w:tabs>
                                <w:tab w:val="center" w:pos="4962"/>
                                <w:tab w:val="right" w:pos="9781"/>
                              </w:tabs>
                              <w:spacing w:before="120"/>
                              <w:rPr>
                                <w:rFonts w:ascii="Arial" w:hAnsi="Arial"/>
                                <w:b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</w:rPr>
                              <w:t xml:space="preserve">Assessment Task No.: </w:t>
                            </w:r>
                            <w:r w:rsidR="00E10E7C">
                              <w:rPr>
                                <w:rFonts w:ascii="Arial" w:hAnsi="Arial"/>
                                <w:b/>
                              </w:rPr>
                              <w:t>2</w:t>
                            </w:r>
                            <w:r w:rsidR="003E65F6">
                              <w:rPr>
                                <w:rFonts w:ascii="Arial" w:hAnsi="Arial"/>
                                <w:b/>
                              </w:rPr>
                              <w:tab/>
                              <w:t>Due Date:</w:t>
                            </w:r>
                            <w:r w:rsidR="000C41DE">
                              <w:rPr>
                                <w:rFonts w:ascii="Arial" w:hAnsi="Arial"/>
                                <w:b/>
                              </w:rPr>
                              <w:t xml:space="preserve"> Term 3 Week 2</w:t>
                            </w:r>
                            <w:r w:rsidR="003E65F6">
                              <w:rPr>
                                <w:rFonts w:ascii="Arial" w:hAnsi="Arial"/>
                                <w:b/>
                              </w:rPr>
                              <w:tab/>
                              <w:t xml:space="preserve">Weighting: </w:t>
                            </w:r>
                            <w:r w:rsidR="000C41DE">
                              <w:rPr>
                                <w:rFonts w:ascii="Arial" w:hAnsi="Arial"/>
                                <w:b/>
                              </w:rPr>
                              <w:t>35</w:t>
                            </w:r>
                            <w:r w:rsidR="003E65F6">
                              <w:rPr>
                                <w:rFonts w:ascii="Arial" w:hAnsi="Arial"/>
                                <w:b/>
                                <w:sz w:val="20"/>
                              </w:rPr>
                              <w:t>%</w:t>
                            </w:r>
                          </w:p>
                          <w:p w:rsidR="003E65F6" w:rsidRDefault="003E65F6" w:rsidP="003E65F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-.55pt;margin-top:21.3pt;width:512pt;height:27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">
                <v:textbox>
                  <w:txbxContent>
                    <w:p w:rsidR="003E65F6" w:rsidRDefault="0075195B" w:rsidP="00DC7D84">
                      <w:pPr>
                        <w:tabs>
                          <w:tab w:val="center" w:pos="4962"/>
                          <w:tab w:val="right" w:pos="9781"/>
                        </w:tabs>
                        <w:spacing w:before="120"/>
                        <w:rPr>
                          <w:rFonts w:ascii="Arial" w:hAnsi="Arial"/>
                          <w:b/>
                        </w:rPr>
                      </w:pPr>
                      <w:r>
                        <w:rPr>
                          <w:rFonts w:ascii="Arial" w:hAnsi="Arial"/>
                          <w:b/>
                        </w:rPr>
                        <w:t xml:space="preserve">Assessment Task No.: </w:t>
                      </w:r>
                      <w:r w:rsidR="00E10E7C">
                        <w:rPr>
                          <w:rFonts w:ascii="Arial" w:hAnsi="Arial"/>
                          <w:b/>
                        </w:rPr>
                        <w:t>2</w:t>
                      </w:r>
                      <w:r w:rsidR="003E65F6">
                        <w:rPr>
                          <w:rFonts w:ascii="Arial" w:hAnsi="Arial"/>
                          <w:b/>
                        </w:rPr>
                        <w:tab/>
                        <w:t>Due Date:</w:t>
                      </w:r>
                      <w:r w:rsidR="000C41DE">
                        <w:rPr>
                          <w:rFonts w:ascii="Arial" w:hAnsi="Arial"/>
                          <w:b/>
                        </w:rPr>
                        <w:t xml:space="preserve"> Term 3 Week 2</w:t>
                      </w:r>
                      <w:r w:rsidR="003E65F6">
                        <w:rPr>
                          <w:rFonts w:ascii="Arial" w:hAnsi="Arial"/>
                          <w:b/>
                        </w:rPr>
                        <w:tab/>
                        <w:t xml:space="preserve">Weighting: </w:t>
                      </w:r>
                      <w:r w:rsidR="000C41DE">
                        <w:rPr>
                          <w:rFonts w:ascii="Arial" w:hAnsi="Arial"/>
                          <w:b/>
                        </w:rPr>
                        <w:t>35</w:t>
                      </w:r>
                      <w:r w:rsidR="003E65F6">
                        <w:rPr>
                          <w:rFonts w:ascii="Arial" w:hAnsi="Arial"/>
                          <w:b/>
                          <w:sz w:val="20"/>
                        </w:rPr>
                        <w:t>%</w:t>
                      </w:r>
                    </w:p>
                    <w:p w:rsidR="003E65F6" w:rsidRDefault="003E65F6" w:rsidP="003E65F6"/>
                  </w:txbxContent>
                </v:textbox>
                <w10:wrap type="square"/>
              </v:shape>
            </w:pict>
          </mc:Fallback>
        </mc:AlternateContent>
      </w:r>
      <w:r w:rsidR="00CF65F8" w:rsidRPr="003E65F6">
        <w:rPr>
          <w:rFonts w:cstheme="minorHAnsi"/>
          <w:b/>
          <w:sz w:val="24"/>
          <w:szCs w:val="24"/>
        </w:rPr>
        <w:t xml:space="preserve">Student Number/Name: </w:t>
      </w:r>
      <w:r w:rsidR="00CF65F8" w:rsidRPr="003E65F6">
        <w:rPr>
          <w:rFonts w:cstheme="minorHAnsi"/>
          <w:sz w:val="24"/>
          <w:szCs w:val="24"/>
        </w:rPr>
        <w:tab/>
      </w:r>
      <w:r w:rsidR="00CF65F8">
        <w:rPr>
          <w:rFonts w:cstheme="minorHAnsi"/>
          <w:sz w:val="24"/>
          <w:szCs w:val="24"/>
        </w:rPr>
        <w:tab/>
      </w:r>
    </w:p>
    <w:p w:rsidR="003E65F6" w:rsidRPr="003E65F6" w:rsidRDefault="003E65F6" w:rsidP="001B6A10">
      <w:pPr>
        <w:spacing w:before="120" w:after="0" w:line="240" w:lineRule="auto"/>
        <w:rPr>
          <w:rFonts w:cstheme="minorHAnsi"/>
          <w:b/>
          <w:sz w:val="24"/>
          <w:szCs w:val="24"/>
        </w:rPr>
      </w:pPr>
      <w:r w:rsidRPr="003E65F6">
        <w:rPr>
          <w:rFonts w:cstheme="minorHAnsi"/>
          <w:b/>
          <w:sz w:val="24"/>
          <w:szCs w:val="24"/>
        </w:rPr>
        <w:t>Submission Instructions</w:t>
      </w:r>
    </w:p>
    <w:p w:rsidR="003E65F6" w:rsidRPr="003E65F6" w:rsidRDefault="003E65F6" w:rsidP="003E65F6">
      <w:pPr>
        <w:spacing w:after="0" w:line="240" w:lineRule="auto"/>
        <w:rPr>
          <w:rFonts w:cstheme="minorHAnsi"/>
          <w:sz w:val="24"/>
          <w:szCs w:val="24"/>
        </w:rPr>
      </w:pPr>
      <w:r w:rsidRPr="003E65F6">
        <w:rPr>
          <w:rFonts w:cstheme="minorHAnsi"/>
          <w:sz w:val="24"/>
          <w:szCs w:val="24"/>
        </w:rPr>
        <w:t>In addition to school assessment policy</w:t>
      </w:r>
    </w:p>
    <w:p w:rsidR="002D1305" w:rsidRDefault="008D4828" w:rsidP="003E65F6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i/>
          <w:iCs/>
          <w:sz w:val="24"/>
          <w:szCs w:val="24"/>
          <w:lang w:eastAsia="en-AU"/>
        </w:rPr>
      </w:pPr>
      <w:r>
        <w:rPr>
          <w:rFonts w:cstheme="minorHAnsi"/>
          <w:i/>
          <w:iCs/>
          <w:sz w:val="24"/>
          <w:szCs w:val="24"/>
          <w:lang w:eastAsia="en-AU"/>
        </w:rPr>
        <w:t xml:space="preserve">Assessment must be fully (including source code) submitted onto the course’s Moodle website, </w:t>
      </w:r>
      <w:hyperlink r:id="rId8" w:history="1">
        <w:r w:rsidRPr="006275A6">
          <w:rPr>
            <w:rStyle w:val="Hyperlink"/>
            <w:rFonts w:cstheme="minorHAnsi"/>
            <w:i/>
            <w:iCs/>
            <w:sz w:val="24"/>
            <w:szCs w:val="24"/>
            <w:lang w:eastAsia="en-AU"/>
          </w:rPr>
          <w:t>www.dingotech.net</w:t>
        </w:r>
      </w:hyperlink>
      <w:r>
        <w:rPr>
          <w:rFonts w:cstheme="minorHAnsi"/>
          <w:i/>
          <w:iCs/>
          <w:sz w:val="24"/>
          <w:szCs w:val="24"/>
          <w:lang w:eastAsia="en-AU"/>
        </w:rPr>
        <w:t xml:space="preserve"> before 10:59pm on the due date</w:t>
      </w:r>
    </w:p>
    <w:p w:rsidR="008D4828" w:rsidRPr="003E65F6" w:rsidRDefault="008D4828" w:rsidP="003E65F6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i/>
          <w:iCs/>
          <w:sz w:val="24"/>
          <w:szCs w:val="24"/>
          <w:lang w:eastAsia="en-AU"/>
        </w:rPr>
      </w:pPr>
      <w:r>
        <w:rPr>
          <w:rFonts w:cstheme="minorHAnsi"/>
          <w:i/>
          <w:iCs/>
          <w:sz w:val="24"/>
          <w:szCs w:val="24"/>
          <w:lang w:eastAsia="en-AU"/>
        </w:rPr>
        <w:t xml:space="preserve">All hard copy materials must be submitted in a folder to the teacher, </w:t>
      </w:r>
      <w:r w:rsidR="005C2AA3">
        <w:rPr>
          <w:rFonts w:cstheme="minorHAnsi"/>
          <w:i/>
          <w:iCs/>
          <w:sz w:val="24"/>
          <w:szCs w:val="24"/>
          <w:lang w:eastAsia="en-AU"/>
        </w:rPr>
        <w:t>student to take a receipt</w:t>
      </w:r>
      <w:r>
        <w:rPr>
          <w:rFonts w:cstheme="minorHAnsi"/>
          <w:i/>
          <w:iCs/>
          <w:sz w:val="24"/>
          <w:szCs w:val="24"/>
          <w:lang w:eastAsia="en-AU"/>
        </w:rPr>
        <w:t xml:space="preserve"> </w:t>
      </w:r>
    </w:p>
    <w:p w:rsidR="003E65F6" w:rsidRPr="003E65F6" w:rsidRDefault="003E65F6" w:rsidP="003E65F6">
      <w:pPr>
        <w:spacing w:after="0" w:line="240" w:lineRule="auto"/>
        <w:rPr>
          <w:rFonts w:cstheme="minorHAnsi"/>
          <w:b/>
          <w:sz w:val="24"/>
          <w:szCs w:val="24"/>
        </w:rPr>
      </w:pPr>
    </w:p>
    <w:p w:rsidR="003E65F6" w:rsidRPr="003E65F6" w:rsidRDefault="003E65F6" w:rsidP="00480C62">
      <w:pPr>
        <w:tabs>
          <w:tab w:val="left" w:pos="4253"/>
          <w:tab w:val="right" w:pos="9072"/>
        </w:tabs>
        <w:spacing w:after="0" w:line="240" w:lineRule="auto"/>
        <w:rPr>
          <w:rFonts w:cstheme="minorHAnsi"/>
          <w:b/>
          <w:sz w:val="24"/>
          <w:szCs w:val="24"/>
        </w:rPr>
      </w:pPr>
      <w:r w:rsidRPr="003E65F6">
        <w:rPr>
          <w:rFonts w:cstheme="minorHAnsi"/>
          <w:b/>
          <w:sz w:val="24"/>
          <w:szCs w:val="24"/>
        </w:rPr>
        <w:t>Marker:</w:t>
      </w:r>
      <w:r w:rsidR="008D4828">
        <w:rPr>
          <w:rFonts w:cstheme="minorHAnsi"/>
          <w:b/>
          <w:sz w:val="24"/>
          <w:szCs w:val="24"/>
        </w:rPr>
        <w:t xml:space="preserve"> </w:t>
      </w:r>
      <w:r w:rsidR="00730771">
        <w:rPr>
          <w:rFonts w:cstheme="minorHAnsi"/>
          <w:b/>
          <w:sz w:val="24"/>
          <w:szCs w:val="24"/>
        </w:rPr>
        <w:t>Mr N</w:t>
      </w:r>
      <w:r w:rsidR="008D4828">
        <w:rPr>
          <w:rFonts w:cstheme="minorHAnsi"/>
          <w:b/>
          <w:sz w:val="24"/>
          <w:szCs w:val="24"/>
        </w:rPr>
        <w:t xml:space="preserve"> Dingle</w:t>
      </w:r>
      <w:r w:rsidRPr="003E65F6">
        <w:rPr>
          <w:rFonts w:cstheme="minorHAnsi"/>
          <w:b/>
          <w:sz w:val="24"/>
          <w:szCs w:val="24"/>
        </w:rPr>
        <w:tab/>
        <w:t>Signature:</w:t>
      </w:r>
      <w:r w:rsidRPr="003E65F6">
        <w:rPr>
          <w:rFonts w:cstheme="minorHAnsi"/>
          <w:b/>
          <w:sz w:val="24"/>
          <w:szCs w:val="24"/>
        </w:rPr>
        <w:tab/>
        <w:t>Date:</w:t>
      </w:r>
    </w:p>
    <w:p w:rsidR="003E65F6" w:rsidRPr="003E65F6" w:rsidRDefault="003E65F6" w:rsidP="003E65F6">
      <w:pPr>
        <w:spacing w:after="0" w:line="240" w:lineRule="auto"/>
        <w:rPr>
          <w:rFonts w:cstheme="minorHAnsi"/>
          <w:b/>
          <w:sz w:val="24"/>
          <w:szCs w:val="24"/>
        </w:rPr>
      </w:pPr>
    </w:p>
    <w:p w:rsidR="003E65F6" w:rsidRPr="003E65F6" w:rsidRDefault="003E65F6" w:rsidP="003E65F6">
      <w:pPr>
        <w:spacing w:after="0" w:line="240" w:lineRule="auto"/>
        <w:rPr>
          <w:rFonts w:cstheme="minorHAnsi"/>
          <w:b/>
          <w:sz w:val="24"/>
          <w:szCs w:val="24"/>
        </w:rPr>
      </w:pPr>
      <w:r w:rsidRPr="003E65F6">
        <w:rPr>
          <w:rFonts w:cstheme="minorHAnsi"/>
          <w:b/>
          <w:sz w:val="24"/>
          <w:szCs w:val="24"/>
        </w:rPr>
        <w:t>Grade/Mark:</w:t>
      </w:r>
      <w:r w:rsidRPr="003E65F6">
        <w:rPr>
          <w:rFonts w:cstheme="minorHAnsi"/>
          <w:noProof/>
          <w:lang w:eastAsia="en-AU"/>
        </w:rPr>
        <w:t xml:space="preserve"> </w:t>
      </w:r>
    </w:p>
    <w:p w:rsidR="003E65F6" w:rsidRPr="003E65F6" w:rsidRDefault="00B67F0A" w:rsidP="003E65F6">
      <w:pPr>
        <w:spacing w:after="0" w:line="240" w:lineRule="auto"/>
        <w:rPr>
          <w:rFonts w:cstheme="minorHAnsi"/>
          <w:b/>
          <w:sz w:val="24"/>
          <w:szCs w:val="24"/>
        </w:rPr>
      </w:pPr>
      <w:r w:rsidRPr="003E65F6">
        <w:rPr>
          <w:rFonts w:cstheme="minorHAnsi"/>
          <w:b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3BF92E" wp14:editId="1BD32BC3">
                <wp:simplePos x="0" y="0"/>
                <wp:positionH relativeFrom="column">
                  <wp:posOffset>505460</wp:posOffset>
                </wp:positionH>
                <wp:positionV relativeFrom="paragraph">
                  <wp:posOffset>117898</wp:posOffset>
                </wp:positionV>
                <wp:extent cx="354965" cy="339090"/>
                <wp:effectExtent l="0" t="0" r="0" b="381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965" cy="339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E65F6" w:rsidRDefault="003E65F6" w:rsidP="0073435E">
                            <w:pPr>
                              <w:spacing w:before="4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left:0;text-align:left;margin-left:39.8pt;margin-top:9.3pt;width:27.95pt;height:26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" filled="f" stroked="f">
                <v:textbox>
                  <w:txbxContent>
                    <w:p w:rsidR="003E65F6" w:rsidRDefault="003E65F6" w:rsidP="0073435E">
                      <w:pPr>
                        <w:spacing w:before="40"/>
                      </w:pPr>
                    </w:p>
                  </w:txbxContent>
                </v:textbox>
              </v:shape>
            </w:pict>
          </mc:Fallback>
        </mc:AlternateContent>
      </w:r>
      <w:r w:rsidR="003E65F6" w:rsidRPr="003E65F6">
        <w:rPr>
          <w:rFonts w:cstheme="minorHAnsi"/>
          <w:b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6292E4" wp14:editId="5FA9E9CD">
                <wp:simplePos x="0" y="0"/>
                <wp:positionH relativeFrom="column">
                  <wp:posOffset>209550</wp:posOffset>
                </wp:positionH>
                <wp:positionV relativeFrom="paragraph">
                  <wp:posOffset>120650</wp:posOffset>
                </wp:positionV>
                <wp:extent cx="342900" cy="342900"/>
                <wp:effectExtent l="12065" t="9525" r="6985" b="9525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4290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.5pt,9.5pt" to="43.5pt,3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"/>
            </w:pict>
          </mc:Fallback>
        </mc:AlternateContent>
      </w:r>
      <w:r w:rsidR="003E65F6" w:rsidRPr="003E65F6">
        <w:rPr>
          <w:rFonts w:cstheme="minorHAnsi"/>
          <w:b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7B476D" wp14:editId="586FCDEE">
                <wp:simplePos x="0" y="0"/>
                <wp:positionH relativeFrom="column">
                  <wp:posOffset>-57150</wp:posOffset>
                </wp:positionH>
                <wp:positionV relativeFrom="paragraph">
                  <wp:posOffset>120650</wp:posOffset>
                </wp:positionV>
                <wp:extent cx="914400" cy="342900"/>
                <wp:effectExtent l="12065" t="9525" r="6985" b="952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3E65F6" w:rsidRDefault="003E65F6" w:rsidP="003E65F6"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8" type="#_x0000_t202" style="position:absolute;left:0;text-align:left;margin-left:-4.5pt;margin-top:9.5pt;width:1in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" filled="f">
                <v:textbox>
                  <w:txbxContent>
                    <w:p w:rsidR="003E65F6" w:rsidRDefault="003E65F6" w:rsidP="003E65F6"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:rsidR="003E65F6" w:rsidRPr="003E65F6" w:rsidRDefault="003E65F6" w:rsidP="003E65F6">
      <w:pPr>
        <w:keepNext/>
        <w:tabs>
          <w:tab w:val="left" w:pos="2880"/>
          <w:tab w:val="left" w:pos="6120"/>
        </w:tabs>
        <w:spacing w:after="0" w:line="240" w:lineRule="auto"/>
        <w:outlineLvl w:val="2"/>
        <w:rPr>
          <w:rFonts w:cstheme="minorHAnsi"/>
          <w:b/>
          <w:sz w:val="24"/>
          <w:szCs w:val="24"/>
        </w:rPr>
      </w:pPr>
      <w:r w:rsidRPr="003E65F6">
        <w:rPr>
          <w:rFonts w:cstheme="minorHAnsi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501238C2" wp14:editId="66185433">
                <wp:simplePos x="0" y="0"/>
                <wp:positionH relativeFrom="column">
                  <wp:posOffset>2971800</wp:posOffset>
                </wp:positionH>
                <wp:positionV relativeFrom="paragraph">
                  <wp:posOffset>59690</wp:posOffset>
                </wp:positionV>
                <wp:extent cx="457200" cy="228600"/>
                <wp:effectExtent l="2540" t="0" r="0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E65F6" w:rsidRPr="006F22C5" w:rsidRDefault="003E65F6" w:rsidP="003E65F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" o:spid="_x0000_s1029" type="#_x0000_t202" style="position:absolute;left:0;text-align:left;margin-left:234pt;margin-top:4.7pt;width:36pt;height:18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" stroked="f">
                <v:textbox>
                  <w:txbxContent>
                    <w:p w:rsidR="003E65F6" w:rsidRPr="006F22C5" w:rsidRDefault="003E65F6" w:rsidP="003E65F6"/>
                  </w:txbxContent>
                </v:textbox>
              </v:shape>
            </w:pict>
          </mc:Fallback>
        </mc:AlternateContent>
      </w:r>
      <w:r w:rsidRPr="003E65F6">
        <w:rPr>
          <w:rFonts w:cstheme="minorHAnsi"/>
          <w:b/>
          <w:sz w:val="24"/>
          <w:szCs w:val="24"/>
        </w:rPr>
        <w:tab/>
      </w:r>
      <w:r w:rsidRPr="003E65F6">
        <w:rPr>
          <w:rFonts w:cstheme="minorHAnsi"/>
          <w:b/>
          <w:sz w:val="24"/>
          <w:szCs w:val="24"/>
        </w:rPr>
        <w:tab/>
      </w:r>
    </w:p>
    <w:p w:rsidR="003E65F6" w:rsidRPr="003E65F6" w:rsidRDefault="003E65F6" w:rsidP="003E65F6">
      <w:pPr>
        <w:spacing w:after="0" w:line="240" w:lineRule="auto"/>
        <w:rPr>
          <w:rFonts w:cstheme="minorHAnsi"/>
          <w:b/>
          <w:sz w:val="24"/>
          <w:szCs w:val="24"/>
        </w:rPr>
      </w:pPr>
    </w:p>
    <w:p w:rsidR="003E65F6" w:rsidRPr="003E65F6" w:rsidRDefault="003E65F6" w:rsidP="003E65F6">
      <w:pPr>
        <w:spacing w:after="0" w:line="240" w:lineRule="auto"/>
        <w:rPr>
          <w:rFonts w:cstheme="minorHAnsi"/>
          <w:b/>
          <w:sz w:val="24"/>
          <w:szCs w:val="24"/>
        </w:rPr>
      </w:pPr>
      <w:r w:rsidRPr="003E65F6">
        <w:rPr>
          <w:rFonts w:cstheme="minorHAnsi"/>
          <w:b/>
          <w:sz w:val="24"/>
          <w:szCs w:val="24"/>
        </w:rPr>
        <w:t>Comment:</w:t>
      </w:r>
    </w:p>
    <w:p w:rsidR="003E65F6" w:rsidRPr="003E65F6" w:rsidRDefault="003E65F6" w:rsidP="003E65F6">
      <w:pPr>
        <w:spacing w:after="0" w:line="240" w:lineRule="auto"/>
        <w:rPr>
          <w:rFonts w:cstheme="minorHAnsi"/>
          <w:b/>
          <w:sz w:val="24"/>
          <w:szCs w:val="24"/>
        </w:rPr>
      </w:pPr>
    </w:p>
    <w:p w:rsidR="003E65F6" w:rsidRDefault="003E65F6" w:rsidP="003E65F6">
      <w:pPr>
        <w:spacing w:after="0" w:line="240" w:lineRule="auto"/>
        <w:rPr>
          <w:rFonts w:cstheme="minorHAnsi"/>
          <w:b/>
          <w:sz w:val="24"/>
          <w:szCs w:val="24"/>
        </w:rPr>
      </w:pPr>
    </w:p>
    <w:p w:rsidR="00784628" w:rsidRDefault="00784628" w:rsidP="003E65F6">
      <w:pPr>
        <w:spacing w:after="0" w:line="240" w:lineRule="auto"/>
        <w:rPr>
          <w:rFonts w:cstheme="minorHAnsi"/>
          <w:b/>
          <w:sz w:val="24"/>
          <w:szCs w:val="24"/>
        </w:rPr>
      </w:pPr>
    </w:p>
    <w:p w:rsidR="00784628" w:rsidRDefault="00784628" w:rsidP="003E65F6">
      <w:pPr>
        <w:spacing w:after="0" w:line="240" w:lineRule="auto"/>
        <w:rPr>
          <w:rFonts w:cstheme="minorHAnsi"/>
          <w:b/>
          <w:sz w:val="24"/>
          <w:szCs w:val="24"/>
        </w:rPr>
      </w:pPr>
    </w:p>
    <w:p w:rsidR="00784628" w:rsidRPr="003E65F6" w:rsidRDefault="00784628" w:rsidP="003E65F6">
      <w:pPr>
        <w:spacing w:after="0" w:line="240" w:lineRule="auto"/>
        <w:rPr>
          <w:rFonts w:cstheme="minorHAnsi"/>
          <w:b/>
          <w:sz w:val="24"/>
          <w:szCs w:val="24"/>
        </w:rPr>
      </w:pPr>
    </w:p>
    <w:p w:rsidR="003E65F6" w:rsidRDefault="003E65F6" w:rsidP="002C5B0B">
      <w:pPr>
        <w:pBdr>
          <w:top w:val="single" w:sz="4" w:space="5" w:color="auto"/>
        </w:pBdr>
        <w:spacing w:before="240" w:after="120"/>
        <w:rPr>
          <w:rFonts w:cstheme="minorHAnsi"/>
          <w:b/>
          <w:bCs/>
          <w:sz w:val="24"/>
          <w:szCs w:val="24"/>
        </w:rPr>
      </w:pPr>
      <w:r w:rsidRPr="003E65F6">
        <w:rPr>
          <w:rFonts w:cstheme="minorHAnsi"/>
          <w:b/>
          <w:bCs/>
          <w:sz w:val="24"/>
          <w:szCs w:val="24"/>
        </w:rPr>
        <w:t xml:space="preserve">2.  SUBMISSION RECEIPT </w:t>
      </w:r>
      <w:r w:rsidR="00544280">
        <w:rPr>
          <w:rFonts w:cstheme="minorHAnsi"/>
          <w:b/>
          <w:bCs/>
          <w:sz w:val="24"/>
          <w:szCs w:val="24"/>
        </w:rPr>
        <w:t>(Collect from teacher)</w:t>
      </w:r>
    </w:p>
    <w:p w:rsidR="00730771" w:rsidRDefault="00730771" w:rsidP="00730771">
      <w:pPr>
        <w:spacing w:after="0"/>
        <w:rPr>
          <w:rFonts w:cstheme="minorHAnsi"/>
          <w:sz w:val="24"/>
          <w:szCs w:val="24"/>
        </w:rPr>
      </w:pPr>
      <w:r w:rsidRPr="003E65F6">
        <w:rPr>
          <w:rFonts w:cstheme="minorHAnsi"/>
          <w:sz w:val="24"/>
          <w:szCs w:val="24"/>
        </w:rPr>
        <w:t xml:space="preserve">This is all my own work. I have not plagiarised the work of others.   </w:t>
      </w:r>
      <w:r w:rsidRPr="003E65F6">
        <w:rPr>
          <w:rFonts w:cstheme="minorHAnsi"/>
          <w:sz w:val="24"/>
          <w:szCs w:val="24"/>
        </w:rPr>
        <w:sym w:font="Wingdings" w:char="F071"/>
      </w:r>
    </w:p>
    <w:p w:rsidR="00675A7A" w:rsidRPr="003E65F6" w:rsidRDefault="00675A7A" w:rsidP="00730771">
      <w:pPr>
        <w:spacing w:before="240"/>
        <w:rPr>
          <w:rFonts w:cstheme="minorHAnsi"/>
          <w:sz w:val="24"/>
          <w:szCs w:val="24"/>
        </w:rPr>
      </w:pPr>
      <w:r w:rsidRPr="003E65F6">
        <w:rPr>
          <w:rFonts w:cstheme="minorHAnsi"/>
          <w:sz w:val="24"/>
          <w:szCs w:val="24"/>
        </w:rPr>
        <w:t xml:space="preserve">This task </w:t>
      </w:r>
      <w:r w:rsidR="00615E1D">
        <w:rPr>
          <w:rFonts w:cstheme="minorHAnsi"/>
          <w:b/>
          <w:sz w:val="24"/>
          <w:szCs w:val="24"/>
        </w:rPr>
        <w:t>was</w:t>
      </w:r>
      <w:r w:rsidRPr="003E65F6">
        <w:rPr>
          <w:rFonts w:cstheme="minorHAnsi"/>
          <w:b/>
          <w:sz w:val="24"/>
          <w:szCs w:val="24"/>
        </w:rPr>
        <w:t>/</w:t>
      </w:r>
      <w:r w:rsidR="00615E1D">
        <w:rPr>
          <w:rFonts w:cstheme="minorHAnsi"/>
          <w:b/>
          <w:sz w:val="24"/>
          <w:szCs w:val="24"/>
        </w:rPr>
        <w:t>was</w:t>
      </w:r>
      <w:r w:rsidRPr="003E65F6">
        <w:rPr>
          <w:rFonts w:cstheme="minorHAnsi"/>
          <w:b/>
          <w:sz w:val="24"/>
          <w:szCs w:val="24"/>
        </w:rPr>
        <w:t xml:space="preserve"> </w:t>
      </w:r>
      <w:r w:rsidR="00615E1D">
        <w:rPr>
          <w:rFonts w:cstheme="minorHAnsi"/>
          <w:b/>
          <w:sz w:val="24"/>
          <w:szCs w:val="24"/>
        </w:rPr>
        <w:t>not</w:t>
      </w:r>
      <w:r w:rsidRPr="003E65F6">
        <w:rPr>
          <w:rFonts w:cstheme="minorHAnsi"/>
          <w:sz w:val="24"/>
          <w:szCs w:val="24"/>
        </w:rPr>
        <w:t xml:space="preserve"> submitted on time.</w:t>
      </w:r>
    </w:p>
    <w:p w:rsidR="003E65F6" w:rsidRPr="003E65F6" w:rsidRDefault="003E65F6" w:rsidP="00CF65F8">
      <w:pPr>
        <w:tabs>
          <w:tab w:val="left" w:pos="2410"/>
          <w:tab w:val="left" w:leader="underscore" w:pos="6804"/>
        </w:tabs>
        <w:spacing w:after="0" w:line="360" w:lineRule="auto"/>
        <w:rPr>
          <w:rFonts w:cstheme="minorHAnsi"/>
          <w:b/>
          <w:bCs/>
          <w:sz w:val="24"/>
          <w:szCs w:val="24"/>
        </w:rPr>
      </w:pPr>
      <w:r w:rsidRPr="003E65F6">
        <w:rPr>
          <w:rFonts w:cstheme="minorHAnsi"/>
          <w:b/>
          <w:sz w:val="24"/>
          <w:szCs w:val="24"/>
        </w:rPr>
        <w:t>Student’s name</w:t>
      </w:r>
      <w:r w:rsidRPr="003E65F6">
        <w:rPr>
          <w:rFonts w:cstheme="minorHAnsi"/>
          <w:b/>
          <w:bCs/>
          <w:sz w:val="24"/>
          <w:szCs w:val="24"/>
        </w:rPr>
        <w:tab/>
      </w:r>
      <w:r w:rsidRPr="003E65F6">
        <w:rPr>
          <w:rFonts w:cstheme="minorHAnsi"/>
          <w:bCs/>
          <w:sz w:val="24"/>
          <w:szCs w:val="24"/>
        </w:rPr>
        <w:tab/>
      </w:r>
    </w:p>
    <w:p w:rsidR="003E65F6" w:rsidRDefault="003E65F6" w:rsidP="003E65F6">
      <w:pPr>
        <w:tabs>
          <w:tab w:val="left" w:pos="2410"/>
          <w:tab w:val="left" w:leader="underscore" w:pos="6804"/>
        </w:tabs>
        <w:spacing w:after="0" w:line="360" w:lineRule="auto"/>
        <w:rPr>
          <w:rFonts w:cstheme="minorHAnsi"/>
          <w:bCs/>
          <w:sz w:val="24"/>
          <w:szCs w:val="24"/>
        </w:rPr>
      </w:pPr>
      <w:r w:rsidRPr="003E65F6">
        <w:rPr>
          <w:rFonts w:cstheme="minorHAnsi"/>
          <w:b/>
          <w:bCs/>
          <w:sz w:val="24"/>
          <w:szCs w:val="24"/>
        </w:rPr>
        <w:t>Assessment Title</w:t>
      </w:r>
      <w:r w:rsidRPr="003E65F6">
        <w:rPr>
          <w:rFonts w:cstheme="minorHAnsi"/>
          <w:b/>
          <w:bCs/>
          <w:sz w:val="24"/>
          <w:szCs w:val="24"/>
        </w:rPr>
        <w:tab/>
      </w:r>
      <w:r w:rsidRPr="003E65F6">
        <w:rPr>
          <w:rFonts w:cstheme="minorHAnsi"/>
          <w:bCs/>
          <w:sz w:val="24"/>
          <w:szCs w:val="24"/>
        </w:rPr>
        <w:tab/>
      </w:r>
    </w:p>
    <w:p w:rsidR="00730771" w:rsidRPr="003E65F6" w:rsidRDefault="00730771" w:rsidP="003E65F6">
      <w:pPr>
        <w:tabs>
          <w:tab w:val="left" w:pos="2410"/>
          <w:tab w:val="left" w:leader="underscore" w:pos="6804"/>
        </w:tabs>
        <w:spacing w:after="0" w:line="360" w:lineRule="auto"/>
        <w:rPr>
          <w:rFonts w:cstheme="minorHAnsi"/>
          <w:b/>
          <w:bCs/>
          <w:sz w:val="24"/>
          <w:szCs w:val="24"/>
        </w:rPr>
      </w:pPr>
      <w:r w:rsidRPr="00DF3B6D">
        <w:rPr>
          <w:rFonts w:cstheme="minorHAnsi"/>
          <w:b/>
          <w:bCs/>
          <w:sz w:val="24"/>
          <w:szCs w:val="24"/>
        </w:rPr>
        <w:t>Hard Copy Included</w:t>
      </w:r>
      <w:r w:rsidRPr="00DF3B6D">
        <w:rPr>
          <w:rFonts w:cstheme="minorHAnsi"/>
          <w:b/>
          <w:bCs/>
          <w:sz w:val="24"/>
          <w:szCs w:val="24"/>
        </w:rPr>
        <w:tab/>
      </w:r>
      <w:r w:rsidRPr="001B6A10">
        <w:rPr>
          <w:rFonts w:cstheme="minorHAnsi"/>
          <w:bCs/>
          <w:sz w:val="24"/>
          <w:szCs w:val="24"/>
        </w:rPr>
        <w:t>Yes / No</w:t>
      </w:r>
    </w:p>
    <w:p w:rsidR="003E65F6" w:rsidRPr="003E65F6" w:rsidRDefault="003E65F6" w:rsidP="003E65F6">
      <w:pPr>
        <w:tabs>
          <w:tab w:val="left" w:pos="2410"/>
          <w:tab w:val="left" w:leader="underscore" w:pos="6804"/>
        </w:tabs>
        <w:spacing w:after="0" w:line="360" w:lineRule="auto"/>
        <w:rPr>
          <w:rFonts w:cstheme="minorHAnsi"/>
          <w:b/>
          <w:bCs/>
          <w:sz w:val="24"/>
          <w:szCs w:val="24"/>
        </w:rPr>
      </w:pPr>
      <w:r w:rsidRPr="003E65F6">
        <w:rPr>
          <w:rFonts w:cstheme="minorHAnsi"/>
          <w:b/>
          <w:bCs/>
          <w:sz w:val="24"/>
          <w:szCs w:val="24"/>
        </w:rPr>
        <w:t>Date</w:t>
      </w:r>
      <w:r w:rsidRPr="003E65F6">
        <w:rPr>
          <w:rFonts w:cstheme="minorHAnsi"/>
          <w:b/>
          <w:bCs/>
          <w:sz w:val="24"/>
          <w:szCs w:val="24"/>
        </w:rPr>
        <w:tab/>
      </w:r>
      <w:r w:rsidRPr="003E65F6">
        <w:rPr>
          <w:rFonts w:cstheme="minorHAnsi"/>
          <w:bCs/>
          <w:sz w:val="24"/>
          <w:szCs w:val="24"/>
        </w:rPr>
        <w:tab/>
      </w:r>
    </w:p>
    <w:p w:rsidR="003E65F6" w:rsidRPr="003E65F6" w:rsidRDefault="003E65F6" w:rsidP="002C5B0B">
      <w:pPr>
        <w:tabs>
          <w:tab w:val="left" w:pos="2410"/>
          <w:tab w:val="left" w:leader="underscore" w:pos="6804"/>
          <w:tab w:val="right" w:pos="7797"/>
          <w:tab w:val="right" w:leader="underscore" w:pos="10206"/>
        </w:tabs>
        <w:spacing w:after="240" w:line="240" w:lineRule="auto"/>
        <w:rPr>
          <w:rFonts w:cstheme="minorHAnsi"/>
          <w:b/>
          <w:bCs/>
          <w:sz w:val="24"/>
          <w:szCs w:val="24"/>
        </w:rPr>
      </w:pPr>
      <w:r w:rsidRPr="003E65F6">
        <w:rPr>
          <w:rFonts w:cstheme="minorHAnsi"/>
          <w:b/>
          <w:bCs/>
          <w:sz w:val="24"/>
          <w:szCs w:val="24"/>
        </w:rPr>
        <w:t xml:space="preserve">Teacher’s signature </w:t>
      </w:r>
      <w:r w:rsidRPr="003E65F6">
        <w:rPr>
          <w:rFonts w:cstheme="minorHAnsi"/>
          <w:b/>
          <w:bCs/>
          <w:sz w:val="24"/>
          <w:szCs w:val="24"/>
        </w:rPr>
        <w:tab/>
      </w:r>
      <w:r w:rsidRPr="003E65F6">
        <w:rPr>
          <w:rFonts w:cstheme="minorHAnsi"/>
          <w:bCs/>
          <w:sz w:val="24"/>
          <w:szCs w:val="24"/>
        </w:rPr>
        <w:tab/>
      </w:r>
      <w:r w:rsidRPr="003E65F6">
        <w:rPr>
          <w:rFonts w:cstheme="minorHAnsi"/>
          <w:b/>
          <w:bCs/>
          <w:sz w:val="24"/>
          <w:szCs w:val="24"/>
        </w:rPr>
        <w:tab/>
      </w:r>
    </w:p>
    <w:p w:rsidR="003E65F6" w:rsidRPr="003E65F6" w:rsidRDefault="003E65F6" w:rsidP="002C5B0B">
      <w:pPr>
        <w:pBdr>
          <w:top w:val="single" w:sz="4" w:space="10" w:color="auto"/>
        </w:pBdr>
        <w:spacing w:after="120" w:line="240" w:lineRule="auto"/>
        <w:rPr>
          <w:rFonts w:cstheme="minorHAnsi"/>
          <w:b/>
          <w:bCs/>
          <w:sz w:val="24"/>
          <w:szCs w:val="24"/>
        </w:rPr>
      </w:pPr>
      <w:r w:rsidRPr="003E65F6">
        <w:rPr>
          <w:rFonts w:cstheme="minorHAnsi"/>
          <w:b/>
          <w:bCs/>
          <w:sz w:val="24"/>
          <w:szCs w:val="24"/>
        </w:rPr>
        <w:t>1.  ACKNOWLEDGEMENT OF NOTICE OF ASSESSMENT TASK</w:t>
      </w:r>
      <w:r w:rsidR="00544280">
        <w:rPr>
          <w:rFonts w:cstheme="minorHAnsi"/>
          <w:b/>
          <w:bCs/>
          <w:sz w:val="24"/>
          <w:szCs w:val="24"/>
        </w:rPr>
        <w:t xml:space="preserve"> (Return to teacher)</w:t>
      </w:r>
    </w:p>
    <w:p w:rsidR="003E65F6" w:rsidRPr="003E65F6" w:rsidRDefault="003E65F6" w:rsidP="003E65F6">
      <w:pPr>
        <w:tabs>
          <w:tab w:val="left" w:pos="2410"/>
          <w:tab w:val="left" w:leader="underscore" w:pos="6804"/>
        </w:tabs>
        <w:spacing w:after="0" w:line="360" w:lineRule="auto"/>
        <w:rPr>
          <w:rFonts w:cstheme="minorHAnsi"/>
          <w:b/>
          <w:bCs/>
          <w:sz w:val="24"/>
          <w:szCs w:val="24"/>
        </w:rPr>
      </w:pPr>
      <w:r w:rsidRPr="003E65F6">
        <w:rPr>
          <w:rFonts w:cstheme="minorHAnsi"/>
          <w:b/>
          <w:sz w:val="24"/>
          <w:szCs w:val="24"/>
        </w:rPr>
        <w:t>Student’s name</w:t>
      </w:r>
      <w:r w:rsidRPr="003E65F6">
        <w:rPr>
          <w:rFonts w:cstheme="minorHAnsi"/>
          <w:b/>
          <w:bCs/>
          <w:sz w:val="24"/>
          <w:szCs w:val="24"/>
        </w:rPr>
        <w:tab/>
      </w:r>
      <w:r w:rsidRPr="002C7FB1">
        <w:rPr>
          <w:rFonts w:cstheme="minorHAnsi"/>
          <w:bCs/>
          <w:sz w:val="24"/>
          <w:szCs w:val="24"/>
        </w:rPr>
        <w:tab/>
      </w:r>
    </w:p>
    <w:p w:rsidR="003E65F6" w:rsidRPr="003E65F6" w:rsidRDefault="003E65F6" w:rsidP="003E65F6">
      <w:pPr>
        <w:tabs>
          <w:tab w:val="left" w:pos="2410"/>
          <w:tab w:val="left" w:leader="underscore" w:pos="6804"/>
        </w:tabs>
        <w:spacing w:after="0" w:line="360" w:lineRule="auto"/>
        <w:rPr>
          <w:rFonts w:cstheme="minorHAnsi"/>
          <w:b/>
          <w:bCs/>
          <w:sz w:val="24"/>
          <w:szCs w:val="24"/>
        </w:rPr>
      </w:pPr>
      <w:r w:rsidRPr="003E65F6">
        <w:rPr>
          <w:rFonts w:cstheme="minorHAnsi"/>
          <w:b/>
          <w:bCs/>
          <w:sz w:val="24"/>
          <w:szCs w:val="24"/>
        </w:rPr>
        <w:t>Assessment Title</w:t>
      </w:r>
      <w:r w:rsidRPr="003E65F6">
        <w:rPr>
          <w:rFonts w:cstheme="minorHAnsi"/>
          <w:b/>
          <w:bCs/>
          <w:sz w:val="24"/>
          <w:szCs w:val="24"/>
        </w:rPr>
        <w:tab/>
      </w:r>
      <w:r w:rsidR="00E94A7A" w:rsidRPr="00E94A7A">
        <w:rPr>
          <w:rFonts w:cstheme="minorHAnsi"/>
          <w:bCs/>
          <w:sz w:val="28"/>
          <w:szCs w:val="24"/>
        </w:rPr>
        <w:t>Group</w:t>
      </w:r>
      <w:r w:rsidR="00E94A7A" w:rsidRPr="00E94A7A">
        <w:rPr>
          <w:rFonts w:cstheme="minorHAnsi"/>
          <w:bCs/>
          <w:sz w:val="24"/>
          <w:szCs w:val="24"/>
        </w:rPr>
        <w:t xml:space="preserve">: </w:t>
      </w:r>
      <w:r w:rsidR="005676AE" w:rsidRPr="00E94A7A">
        <w:rPr>
          <w:rFonts w:cstheme="minorHAnsi"/>
          <w:sz w:val="28"/>
          <w:szCs w:val="24"/>
        </w:rPr>
        <w:t>Hardcore Gaming</w:t>
      </w:r>
    </w:p>
    <w:p w:rsidR="003E65F6" w:rsidRDefault="003E65F6" w:rsidP="003E65F6">
      <w:pPr>
        <w:tabs>
          <w:tab w:val="left" w:pos="2410"/>
          <w:tab w:val="left" w:leader="underscore" w:pos="6804"/>
        </w:tabs>
        <w:spacing w:after="0" w:line="360" w:lineRule="auto"/>
        <w:rPr>
          <w:rFonts w:cstheme="minorHAnsi"/>
          <w:bCs/>
          <w:sz w:val="24"/>
          <w:szCs w:val="24"/>
        </w:rPr>
      </w:pPr>
      <w:r w:rsidRPr="003E65F6">
        <w:rPr>
          <w:rFonts w:cstheme="minorHAnsi"/>
          <w:b/>
          <w:bCs/>
          <w:sz w:val="24"/>
          <w:szCs w:val="24"/>
        </w:rPr>
        <w:t>Due Date</w:t>
      </w:r>
      <w:r w:rsidRPr="003E65F6">
        <w:rPr>
          <w:rFonts w:cstheme="minorHAnsi"/>
          <w:b/>
          <w:bCs/>
          <w:sz w:val="24"/>
          <w:szCs w:val="24"/>
        </w:rPr>
        <w:tab/>
      </w:r>
      <w:r w:rsidRPr="002C7FB1">
        <w:rPr>
          <w:rFonts w:cstheme="minorHAnsi"/>
          <w:bCs/>
          <w:sz w:val="24"/>
          <w:szCs w:val="24"/>
        </w:rPr>
        <w:tab/>
      </w:r>
    </w:p>
    <w:p w:rsidR="00AB57AD" w:rsidRDefault="003E65F6" w:rsidP="00520E65">
      <w:pPr>
        <w:tabs>
          <w:tab w:val="left" w:pos="2410"/>
          <w:tab w:val="left" w:leader="underscore" w:pos="6804"/>
          <w:tab w:val="right" w:pos="7797"/>
          <w:tab w:val="right" w:leader="underscore" w:pos="10206"/>
        </w:tabs>
        <w:rPr>
          <w:rFonts w:cstheme="minorHAnsi"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Student’s</w:t>
      </w:r>
      <w:r w:rsidRPr="003E65F6">
        <w:rPr>
          <w:rFonts w:cstheme="minorHAnsi"/>
          <w:b/>
          <w:bCs/>
          <w:sz w:val="24"/>
          <w:szCs w:val="24"/>
        </w:rPr>
        <w:t xml:space="preserve"> signature </w:t>
      </w:r>
      <w:r w:rsidRPr="003E65F6">
        <w:rPr>
          <w:rFonts w:cstheme="minorHAnsi"/>
          <w:b/>
          <w:bCs/>
          <w:sz w:val="24"/>
          <w:szCs w:val="24"/>
        </w:rPr>
        <w:tab/>
      </w:r>
      <w:r w:rsidRPr="003E65F6">
        <w:rPr>
          <w:rFonts w:cstheme="minorHAnsi"/>
          <w:bCs/>
          <w:sz w:val="24"/>
          <w:szCs w:val="24"/>
        </w:rPr>
        <w:tab/>
      </w:r>
      <w:r w:rsidRPr="003E65F6">
        <w:rPr>
          <w:rFonts w:cstheme="minorHAnsi"/>
          <w:b/>
          <w:bCs/>
          <w:sz w:val="24"/>
          <w:szCs w:val="24"/>
        </w:rPr>
        <w:tab/>
        <w:t>Date</w:t>
      </w:r>
      <w:r>
        <w:rPr>
          <w:rFonts w:cstheme="minorHAnsi"/>
          <w:b/>
          <w:bCs/>
          <w:sz w:val="24"/>
          <w:szCs w:val="24"/>
        </w:rPr>
        <w:t>:</w:t>
      </w:r>
      <w:r w:rsidRPr="003E65F6">
        <w:rPr>
          <w:rFonts w:cstheme="minorHAnsi"/>
          <w:bCs/>
          <w:sz w:val="24"/>
          <w:szCs w:val="24"/>
        </w:rPr>
        <w:tab/>
      </w:r>
    </w:p>
    <w:p w:rsidR="00AB3CD1" w:rsidRDefault="00AB3CD1" w:rsidP="00262E20">
      <w:pPr>
        <w:pStyle w:val="Heading1"/>
      </w:pPr>
      <w:r>
        <w:lastRenderedPageBreak/>
        <w:t>Formal Details</w:t>
      </w:r>
      <w:r w:rsidR="00516EA5">
        <w:t xml:space="preserve"> (Don’t print)</w:t>
      </w:r>
    </w:p>
    <w:p w:rsidR="00AB3CD1" w:rsidRDefault="00AB3CD1" w:rsidP="00262E20">
      <w:pPr>
        <w:pStyle w:val="Heading2"/>
      </w:pPr>
      <w:r>
        <w:t>Outcomes Being Assessed</w:t>
      </w:r>
    </w:p>
    <w:p w:rsidR="00686A3F" w:rsidRPr="007773ED" w:rsidRDefault="00686A3F" w:rsidP="00686A3F">
      <w:pPr>
        <w:pStyle w:val="ListParagraph"/>
        <w:numPr>
          <w:ilvl w:val="0"/>
          <w:numId w:val="9"/>
        </w:numPr>
        <w:autoSpaceDE w:val="0"/>
        <w:autoSpaceDN w:val="0"/>
        <w:spacing w:after="0"/>
      </w:pPr>
      <w:r>
        <w:t>P4.1 a</w:t>
      </w:r>
      <w:r w:rsidRPr="007773ED">
        <w:t>nalyses a given problem in order to generate a</w:t>
      </w:r>
      <w:r>
        <w:t xml:space="preserve"> computer-based solution </w:t>
      </w:r>
    </w:p>
    <w:p w:rsidR="00686A3F" w:rsidRDefault="00686A3F" w:rsidP="009D6D2E">
      <w:pPr>
        <w:pStyle w:val="ListParagraph"/>
        <w:numPr>
          <w:ilvl w:val="0"/>
          <w:numId w:val="9"/>
        </w:numPr>
      </w:pPr>
      <w:r w:rsidRPr="007773ED">
        <w:rPr>
          <w:bCs/>
          <w:szCs w:val="20"/>
          <w:lang w:eastAsia="en-AU"/>
        </w:rPr>
        <w:t>P4.2 investigates a structured approach in the design and implementation of a software solution</w:t>
      </w:r>
    </w:p>
    <w:p w:rsidR="009D6D2E" w:rsidRPr="009D6D2E" w:rsidRDefault="009D6D2E" w:rsidP="009D6D2E">
      <w:pPr>
        <w:pStyle w:val="ListParagraph"/>
        <w:numPr>
          <w:ilvl w:val="0"/>
          <w:numId w:val="9"/>
        </w:numPr>
      </w:pPr>
      <w:r w:rsidRPr="009D6D2E">
        <w:t xml:space="preserve">P4.3 uses a variety of development approaches to generate software solutions and distinguishes between these approaches </w:t>
      </w:r>
    </w:p>
    <w:p w:rsidR="00AB3CD1" w:rsidRDefault="00686A3F" w:rsidP="00686A3F">
      <w:pPr>
        <w:pStyle w:val="ListParagraph"/>
        <w:numPr>
          <w:ilvl w:val="0"/>
          <w:numId w:val="9"/>
        </w:numPr>
        <w:spacing w:after="0" w:line="240" w:lineRule="auto"/>
        <w:jc w:val="left"/>
      </w:pPr>
      <w:r w:rsidRPr="00417566">
        <w:t>P6.3</w:t>
      </w:r>
      <w:r>
        <w:t xml:space="preserve"> </w:t>
      </w:r>
      <w:r w:rsidRPr="00417566">
        <w:t>designs and constructs software solutio</w:t>
      </w:r>
      <w:r>
        <w:t xml:space="preserve">ns with appropriate interfaces </w:t>
      </w:r>
      <w:r w:rsidR="00BB6D4A">
        <w:tab/>
      </w:r>
    </w:p>
    <w:p w:rsidR="00AB3CD1" w:rsidRDefault="00AB3CD1" w:rsidP="00262E20">
      <w:pPr>
        <w:pStyle w:val="Heading2"/>
      </w:pPr>
      <w:r>
        <w:t>Cross Curriculum Links</w:t>
      </w:r>
      <w:r w:rsidRPr="00E90D60">
        <w:t xml:space="preserve"> </w:t>
      </w:r>
    </w:p>
    <w:p w:rsidR="00BB6D4A" w:rsidRPr="00BB6D4A" w:rsidRDefault="00BB6D4A" w:rsidP="00DF25B9">
      <w:pPr>
        <w:pStyle w:val="ListParagraph"/>
        <w:numPr>
          <w:ilvl w:val="0"/>
          <w:numId w:val="26"/>
        </w:numPr>
      </w:pPr>
      <w:r w:rsidRPr="00BB6D4A">
        <w:t>Collecting, analysing and organising information</w:t>
      </w:r>
    </w:p>
    <w:p w:rsidR="00BB6D4A" w:rsidRPr="00BB6D4A" w:rsidRDefault="00BB6D4A" w:rsidP="00DF25B9">
      <w:pPr>
        <w:pStyle w:val="ListParagraph"/>
        <w:numPr>
          <w:ilvl w:val="0"/>
          <w:numId w:val="26"/>
        </w:numPr>
      </w:pPr>
      <w:r w:rsidRPr="00BB6D4A">
        <w:t>Communicating ideas and information</w:t>
      </w:r>
    </w:p>
    <w:p w:rsidR="00BB6D4A" w:rsidRPr="00BB6D4A" w:rsidRDefault="00BB6D4A" w:rsidP="00DF25B9">
      <w:pPr>
        <w:pStyle w:val="ListParagraph"/>
        <w:numPr>
          <w:ilvl w:val="0"/>
          <w:numId w:val="26"/>
        </w:numPr>
      </w:pPr>
      <w:r w:rsidRPr="00BB6D4A">
        <w:t>Planning and organising activities and working with others and in teams</w:t>
      </w:r>
    </w:p>
    <w:p w:rsidR="00BB6D4A" w:rsidRPr="00BB6D4A" w:rsidRDefault="00BB6D4A" w:rsidP="00DF25B9">
      <w:pPr>
        <w:pStyle w:val="ListParagraph"/>
        <w:numPr>
          <w:ilvl w:val="0"/>
          <w:numId w:val="26"/>
        </w:numPr>
      </w:pPr>
      <w:r w:rsidRPr="00BB6D4A">
        <w:t>Using mathematical ideas and techniques</w:t>
      </w:r>
    </w:p>
    <w:p w:rsidR="00AB3CD1" w:rsidRPr="00BB6D4A" w:rsidRDefault="00BB6D4A" w:rsidP="00DF25B9">
      <w:pPr>
        <w:pStyle w:val="ListParagraph"/>
        <w:numPr>
          <w:ilvl w:val="0"/>
          <w:numId w:val="26"/>
        </w:numPr>
      </w:pPr>
      <w:r w:rsidRPr="00BB6D4A">
        <w:t>Solving problems</w:t>
      </w:r>
    </w:p>
    <w:p w:rsidR="00AB3CD1" w:rsidRDefault="00AB3CD1" w:rsidP="00262E20">
      <w:pPr>
        <w:pStyle w:val="Heading2"/>
      </w:pPr>
      <w:r>
        <w:t>Context for the Task</w:t>
      </w:r>
    </w:p>
    <w:p w:rsidR="00585518" w:rsidRDefault="00585518" w:rsidP="00585518">
      <w:pPr>
        <w:pStyle w:val="ListParagraph"/>
        <w:numPr>
          <w:ilvl w:val="0"/>
          <w:numId w:val="12"/>
        </w:numPr>
        <w:spacing w:after="0" w:line="240" w:lineRule="auto"/>
        <w:jc w:val="left"/>
      </w:pPr>
      <w:r>
        <w:t>Generate and plan concepts</w:t>
      </w:r>
    </w:p>
    <w:p w:rsidR="00585518" w:rsidRDefault="00585518" w:rsidP="00585518">
      <w:pPr>
        <w:pStyle w:val="ListParagraph"/>
        <w:numPr>
          <w:ilvl w:val="0"/>
          <w:numId w:val="12"/>
        </w:numPr>
        <w:spacing w:after="0" w:line="240" w:lineRule="auto"/>
        <w:jc w:val="left"/>
      </w:pPr>
      <w:r>
        <w:t>Produce a product with a focus</w:t>
      </w:r>
    </w:p>
    <w:p w:rsidR="00585518" w:rsidRDefault="00585518" w:rsidP="00585518">
      <w:pPr>
        <w:pStyle w:val="ListParagraph"/>
        <w:numPr>
          <w:ilvl w:val="0"/>
          <w:numId w:val="12"/>
        </w:numPr>
        <w:spacing w:after="0" w:line="240" w:lineRule="auto"/>
        <w:jc w:val="left"/>
      </w:pPr>
      <w:r>
        <w:t>Communicating ideas and information</w:t>
      </w:r>
    </w:p>
    <w:p w:rsidR="00B11F1E" w:rsidRDefault="00585518" w:rsidP="00585518">
      <w:pPr>
        <w:pStyle w:val="ListParagraph"/>
        <w:numPr>
          <w:ilvl w:val="0"/>
          <w:numId w:val="12"/>
        </w:numPr>
        <w:spacing w:after="0" w:line="240" w:lineRule="auto"/>
        <w:jc w:val="left"/>
      </w:pPr>
      <w:r>
        <w:t>Planning and organising activities</w:t>
      </w:r>
      <w:r w:rsidR="00940135">
        <w:t xml:space="preserve"> in a group</w:t>
      </w:r>
      <w:bookmarkStart w:id="0" w:name="_GoBack"/>
      <w:bookmarkEnd w:id="0"/>
    </w:p>
    <w:p w:rsidR="00F54CD1" w:rsidRPr="00F54CD1" w:rsidRDefault="00F54CD1" w:rsidP="00B11F1E">
      <w:pPr>
        <w:pStyle w:val="ListParagraph"/>
        <w:numPr>
          <w:ilvl w:val="0"/>
          <w:numId w:val="0"/>
        </w:numPr>
        <w:ind w:left="720"/>
      </w:pPr>
    </w:p>
    <w:p w:rsidR="00AB3CD1" w:rsidRDefault="00AB3CD1" w:rsidP="004E0338"/>
    <w:p w:rsidR="00AB3CD1" w:rsidRDefault="00AB3CD1" w:rsidP="00AB3CD1">
      <w:pPr>
        <w:rPr>
          <w:b/>
          <w:sz w:val="40"/>
        </w:rPr>
      </w:pPr>
    </w:p>
    <w:p w:rsidR="00AB3CD1" w:rsidRDefault="00AB3CD1" w:rsidP="00AB3CD1">
      <w:pPr>
        <w:rPr>
          <w:b/>
          <w:sz w:val="40"/>
        </w:rPr>
      </w:pPr>
      <w:r>
        <w:br w:type="page"/>
      </w:r>
    </w:p>
    <w:p w:rsidR="00AB3CD1" w:rsidRPr="00A75B23" w:rsidRDefault="00AB3CD1" w:rsidP="00262E20">
      <w:pPr>
        <w:pStyle w:val="Heading1"/>
      </w:pPr>
      <w:r w:rsidRPr="00A75B23">
        <w:lastRenderedPageBreak/>
        <w:t>Task Det</w:t>
      </w:r>
      <w:r w:rsidRPr="00262E20">
        <w:t>a</w:t>
      </w:r>
      <w:r w:rsidRPr="00A75B23">
        <w:t>ils</w:t>
      </w:r>
    </w:p>
    <w:p w:rsidR="00AB3CD1" w:rsidRPr="003244D5" w:rsidRDefault="00AB3CD1" w:rsidP="00262E20">
      <w:pPr>
        <w:pStyle w:val="Heading2"/>
      </w:pPr>
      <w:r w:rsidRPr="003244D5">
        <w:t xml:space="preserve">Task Rubric  </w:t>
      </w:r>
    </w:p>
    <w:p w:rsidR="00191EE2" w:rsidRPr="00191EE2" w:rsidRDefault="00191EE2" w:rsidP="00191EE2">
      <w:pPr>
        <w:rPr>
          <w:rFonts w:cstheme="minorHAnsi"/>
        </w:rPr>
      </w:pPr>
      <w:r w:rsidRPr="00191EE2">
        <w:rPr>
          <w:rFonts w:cstheme="minorHAnsi"/>
        </w:rPr>
        <w:t>In your project you will be assessed on how well you</w:t>
      </w:r>
    </w:p>
    <w:p w:rsidR="008B76E8" w:rsidRDefault="008B76E8" w:rsidP="008B76E8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left"/>
        <w:rPr>
          <w:lang w:eastAsia="en-AU"/>
        </w:rPr>
      </w:pPr>
      <w:r>
        <w:rPr>
          <w:lang w:eastAsia="en-AU"/>
        </w:rPr>
        <w:t>Plan for a team project</w:t>
      </w:r>
    </w:p>
    <w:p w:rsidR="008B76E8" w:rsidRDefault="008B76E8" w:rsidP="008B76E8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left"/>
        <w:rPr>
          <w:lang w:eastAsia="en-AU"/>
        </w:rPr>
      </w:pPr>
      <w:r>
        <w:rPr>
          <w:lang w:eastAsia="en-AU"/>
        </w:rPr>
        <w:t xml:space="preserve">Communicate the development process </w:t>
      </w:r>
    </w:p>
    <w:p w:rsidR="00741FA2" w:rsidRPr="00E32123" w:rsidRDefault="00741FA2" w:rsidP="008B76E8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left"/>
        <w:rPr>
          <w:lang w:eastAsia="en-AU"/>
        </w:rPr>
      </w:pPr>
      <w:r>
        <w:rPr>
          <w:lang w:eastAsia="en-AU"/>
        </w:rPr>
        <w:t>Implement based on a plan</w:t>
      </w:r>
    </w:p>
    <w:p w:rsidR="007B13BB" w:rsidRPr="00E32123" w:rsidRDefault="00DB7A90" w:rsidP="007B13BB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left"/>
        <w:rPr>
          <w:lang w:eastAsia="en-AU"/>
        </w:rPr>
      </w:pPr>
      <w:r>
        <w:rPr>
          <w:lang w:eastAsia="en-AU"/>
        </w:rPr>
        <w:t xml:space="preserve">Utilise </w:t>
      </w:r>
      <w:r w:rsidR="00AC2D82">
        <w:rPr>
          <w:lang w:eastAsia="en-AU"/>
        </w:rPr>
        <w:t xml:space="preserve">formal </w:t>
      </w:r>
      <w:r>
        <w:rPr>
          <w:lang w:eastAsia="en-AU"/>
        </w:rPr>
        <w:t xml:space="preserve">testing methods </w:t>
      </w:r>
    </w:p>
    <w:p w:rsidR="00AB3CD1" w:rsidRPr="00C179E0" w:rsidRDefault="00AB3CD1" w:rsidP="007B13BB">
      <w:pPr>
        <w:pStyle w:val="ListParagraph"/>
        <w:numPr>
          <w:ilvl w:val="0"/>
          <w:numId w:val="0"/>
        </w:numPr>
        <w:ind w:left="720"/>
      </w:pPr>
      <w:r w:rsidRPr="00C179E0">
        <w:rPr>
          <w:rFonts w:ascii="Arial" w:hAnsi="Arial"/>
          <w:b/>
          <w:sz w:val="32"/>
        </w:rPr>
        <w:tab/>
      </w:r>
      <w:r w:rsidRPr="00C179E0">
        <w:rPr>
          <w:rFonts w:ascii="Arial" w:hAnsi="Arial"/>
          <w:b/>
          <w:sz w:val="32"/>
        </w:rPr>
        <w:tab/>
        <w:t xml:space="preserve"> </w:t>
      </w:r>
    </w:p>
    <w:p w:rsidR="00AB3CD1" w:rsidRDefault="00AB3CD1" w:rsidP="00C179E0">
      <w:pPr>
        <w:pStyle w:val="Heading2"/>
      </w:pPr>
      <w:r w:rsidRPr="008A78EB">
        <w:t>Task Description</w:t>
      </w:r>
    </w:p>
    <w:p w:rsidR="00744561" w:rsidRPr="00744561" w:rsidRDefault="00E94A7A" w:rsidP="00CB0B36">
      <w:r>
        <w:t>Group Assessment:</w:t>
      </w:r>
      <w:r w:rsidR="003B38AD">
        <w:t xml:space="preserve"> Groups of 2-3 where possible</w:t>
      </w:r>
      <w:r w:rsidR="00A77C2A">
        <w:t xml:space="preserve">, the larger the group the more expectations </w:t>
      </w:r>
      <w:r w:rsidR="002C59CF">
        <w:t>are placed on the final product and testing procedures</w:t>
      </w:r>
      <w:r w:rsidR="00296D45"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55"/>
        <w:gridCol w:w="1092"/>
      </w:tblGrid>
      <w:tr w:rsidR="00B3579E" w:rsidRPr="007F43D9" w:rsidTr="00BA73C0">
        <w:tc>
          <w:tcPr>
            <w:tcW w:w="8755" w:type="dxa"/>
          </w:tcPr>
          <w:p w:rsidR="00F941D8" w:rsidRPr="00B25E58" w:rsidRDefault="00326BA1" w:rsidP="00B25E58">
            <w:pPr>
              <w:spacing w:line="360" w:lineRule="auto"/>
              <w:rPr>
                <w:rFonts w:eastAsia="Calibri"/>
                <w:b/>
              </w:rPr>
            </w:pPr>
            <w:r w:rsidRPr="00326BA1">
              <w:rPr>
                <w:rFonts w:eastAsia="Calibri" w:cstheme="minorHAnsi"/>
                <w:b/>
              </w:rPr>
              <w:t>1.</w:t>
            </w:r>
            <w:r>
              <w:rPr>
                <w:rFonts w:eastAsia="Calibri"/>
                <w:b/>
              </w:rPr>
              <w:t xml:space="preserve"> </w:t>
            </w:r>
            <w:r w:rsidR="00B25E58">
              <w:rPr>
                <w:rFonts w:eastAsia="Calibri"/>
                <w:b/>
              </w:rPr>
              <w:t>Plan</w:t>
            </w:r>
          </w:p>
        </w:tc>
        <w:tc>
          <w:tcPr>
            <w:tcW w:w="1092" w:type="dxa"/>
          </w:tcPr>
          <w:p w:rsidR="00B3579E" w:rsidRPr="000D1571" w:rsidRDefault="00B3579E" w:rsidP="00B25E58">
            <w:pPr>
              <w:rPr>
                <w:rFonts w:cstheme="minorHAnsi"/>
                <w:b/>
              </w:rPr>
            </w:pPr>
          </w:p>
        </w:tc>
      </w:tr>
      <w:tr w:rsidR="00B25E58" w:rsidRPr="007F43D9" w:rsidTr="00BA73C0">
        <w:tc>
          <w:tcPr>
            <w:tcW w:w="8755" w:type="dxa"/>
          </w:tcPr>
          <w:p w:rsidR="00B25E58" w:rsidRDefault="00B25E58" w:rsidP="00B25E58">
            <w:pPr>
              <w:numPr>
                <w:ilvl w:val="0"/>
                <w:numId w:val="6"/>
              </w:numPr>
              <w:spacing w:line="360" w:lineRule="auto"/>
              <w:contextualSpacing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Decide on a problem and create a project plan for the solution</w:t>
            </w:r>
          </w:p>
        </w:tc>
        <w:tc>
          <w:tcPr>
            <w:tcW w:w="1092" w:type="dxa"/>
          </w:tcPr>
          <w:p w:rsidR="00B25E58" w:rsidRPr="000D1571" w:rsidRDefault="006A7854" w:rsidP="00B25E58">
            <w:pPr>
              <w:jc w:val="righ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4</w:t>
            </w:r>
            <w:r w:rsidR="00535EE5">
              <w:rPr>
                <w:rFonts w:cstheme="minorHAnsi"/>
                <w:b/>
              </w:rPr>
              <w:t xml:space="preserve"> Marks</w:t>
            </w:r>
          </w:p>
        </w:tc>
      </w:tr>
      <w:tr w:rsidR="0038538F" w:rsidRPr="007F43D9" w:rsidTr="00BA73C0">
        <w:tc>
          <w:tcPr>
            <w:tcW w:w="8755" w:type="dxa"/>
          </w:tcPr>
          <w:p w:rsidR="0038538F" w:rsidRPr="0038538F" w:rsidRDefault="0038538F" w:rsidP="00B25E58">
            <w:pPr>
              <w:numPr>
                <w:ilvl w:val="0"/>
                <w:numId w:val="6"/>
              </w:numPr>
              <w:spacing w:after="200" w:line="360" w:lineRule="auto"/>
              <w:contextualSpacing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Create a roster of responsibilities for your group</w:t>
            </w:r>
          </w:p>
        </w:tc>
        <w:tc>
          <w:tcPr>
            <w:tcW w:w="1092" w:type="dxa"/>
          </w:tcPr>
          <w:p w:rsidR="0038538F" w:rsidRPr="000D1571" w:rsidRDefault="00F912C6" w:rsidP="00B25E58">
            <w:pPr>
              <w:jc w:val="righ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3 Marks</w:t>
            </w:r>
          </w:p>
        </w:tc>
      </w:tr>
      <w:tr w:rsidR="0038538F" w:rsidRPr="007F43D9" w:rsidTr="00BA73C0">
        <w:tc>
          <w:tcPr>
            <w:tcW w:w="8755" w:type="dxa"/>
          </w:tcPr>
          <w:p w:rsidR="0038538F" w:rsidRPr="0038538F" w:rsidRDefault="0038538F" w:rsidP="00B25E58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eastAsia="Calibri"/>
                <w:b/>
              </w:rPr>
            </w:pPr>
            <w:r w:rsidRPr="0038538F">
              <w:rPr>
                <w:rFonts w:eastAsia="Calibri"/>
              </w:rPr>
              <w:t>Create a Gantt chart based on the chosen solution outlined in the project plan</w:t>
            </w:r>
          </w:p>
        </w:tc>
        <w:tc>
          <w:tcPr>
            <w:tcW w:w="1092" w:type="dxa"/>
          </w:tcPr>
          <w:p w:rsidR="0038538F" w:rsidRPr="000D1571" w:rsidRDefault="008C6DFA" w:rsidP="00B25E58">
            <w:pPr>
              <w:jc w:val="righ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4 Marks</w:t>
            </w:r>
          </w:p>
        </w:tc>
      </w:tr>
      <w:tr w:rsidR="005B34B9" w:rsidRPr="007F43D9" w:rsidTr="00BA73C0">
        <w:tc>
          <w:tcPr>
            <w:tcW w:w="8755" w:type="dxa"/>
          </w:tcPr>
          <w:p w:rsidR="002E0B3E" w:rsidRPr="0011260E" w:rsidRDefault="00326BA1" w:rsidP="0011260E">
            <w:pPr>
              <w:spacing w:after="200"/>
              <w:rPr>
                <w:rFonts w:eastAsia="Calibri" w:cstheme="minorHAnsi"/>
                <w:b/>
              </w:rPr>
            </w:pPr>
            <w:r>
              <w:rPr>
                <w:rFonts w:eastAsia="Calibri" w:cstheme="minorHAnsi"/>
                <w:b/>
              </w:rPr>
              <w:t xml:space="preserve">2. </w:t>
            </w:r>
            <w:r w:rsidR="005B34B9">
              <w:rPr>
                <w:rFonts w:eastAsia="Calibri" w:cstheme="minorHAnsi"/>
                <w:b/>
              </w:rPr>
              <w:t>Implement</w:t>
            </w:r>
          </w:p>
        </w:tc>
        <w:tc>
          <w:tcPr>
            <w:tcW w:w="1092" w:type="dxa"/>
          </w:tcPr>
          <w:p w:rsidR="005B34B9" w:rsidRPr="000D1571" w:rsidRDefault="005B34B9" w:rsidP="0011260E">
            <w:pPr>
              <w:jc w:val="right"/>
              <w:rPr>
                <w:rFonts w:cstheme="minorHAnsi"/>
                <w:b/>
              </w:rPr>
            </w:pPr>
          </w:p>
        </w:tc>
      </w:tr>
      <w:tr w:rsidR="0011260E" w:rsidRPr="007F43D9" w:rsidTr="00BA73C0">
        <w:tc>
          <w:tcPr>
            <w:tcW w:w="8755" w:type="dxa"/>
          </w:tcPr>
          <w:p w:rsidR="0011260E" w:rsidRPr="0011260E" w:rsidRDefault="0011260E" w:rsidP="0011260E">
            <w:pPr>
              <w:pStyle w:val="ListParagraph"/>
              <w:numPr>
                <w:ilvl w:val="0"/>
                <w:numId w:val="31"/>
              </w:numPr>
              <w:spacing w:after="200"/>
              <w:rPr>
                <w:rFonts w:eastAsia="Calibri"/>
              </w:rPr>
            </w:pPr>
            <w:r>
              <w:rPr>
                <w:rFonts w:eastAsia="Calibri"/>
              </w:rPr>
              <w:t xml:space="preserve">Solution is created using the expectations outlined in the project plan </w:t>
            </w:r>
          </w:p>
        </w:tc>
        <w:tc>
          <w:tcPr>
            <w:tcW w:w="1092" w:type="dxa"/>
          </w:tcPr>
          <w:p w:rsidR="0011260E" w:rsidRPr="000D1571" w:rsidRDefault="006A0849" w:rsidP="0011260E">
            <w:pPr>
              <w:jc w:val="righ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6 Marks</w:t>
            </w:r>
          </w:p>
        </w:tc>
      </w:tr>
      <w:tr w:rsidR="0011260E" w:rsidRPr="007F43D9" w:rsidTr="00BA73C0">
        <w:tc>
          <w:tcPr>
            <w:tcW w:w="8755" w:type="dxa"/>
          </w:tcPr>
          <w:p w:rsidR="0011260E" w:rsidRPr="0011260E" w:rsidRDefault="0011260E" w:rsidP="00742E72">
            <w:pPr>
              <w:pStyle w:val="ListParagraph"/>
              <w:numPr>
                <w:ilvl w:val="0"/>
                <w:numId w:val="31"/>
              </w:numPr>
              <w:spacing w:after="200"/>
              <w:rPr>
                <w:rFonts w:eastAsia="Calibri"/>
                <w:b/>
              </w:rPr>
            </w:pPr>
            <w:r w:rsidRPr="0011260E">
              <w:rPr>
                <w:rFonts w:eastAsia="Calibri" w:cs="Times New Roman"/>
              </w:rPr>
              <w:t>Solution is free from syntax and runtime errors</w:t>
            </w:r>
          </w:p>
        </w:tc>
        <w:tc>
          <w:tcPr>
            <w:tcW w:w="1092" w:type="dxa"/>
          </w:tcPr>
          <w:p w:rsidR="0011260E" w:rsidRPr="000D1571" w:rsidRDefault="00B13ED3" w:rsidP="0011260E">
            <w:pPr>
              <w:jc w:val="righ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5</w:t>
            </w:r>
            <w:r w:rsidR="00E81F32">
              <w:rPr>
                <w:rFonts w:cstheme="minorHAnsi"/>
                <w:b/>
              </w:rPr>
              <w:t xml:space="preserve"> Marks</w:t>
            </w:r>
          </w:p>
        </w:tc>
      </w:tr>
      <w:tr w:rsidR="005B34B9" w:rsidRPr="007F43D9" w:rsidTr="00BA73C0">
        <w:tc>
          <w:tcPr>
            <w:tcW w:w="8755" w:type="dxa"/>
          </w:tcPr>
          <w:p w:rsidR="005B34B9" w:rsidRPr="00742E72" w:rsidRDefault="00326BA1" w:rsidP="00742E72">
            <w:pPr>
              <w:spacing w:after="200"/>
              <w:rPr>
                <w:rFonts w:eastAsia="Calibri" w:cstheme="minorHAnsi"/>
                <w:b/>
              </w:rPr>
            </w:pPr>
            <w:r>
              <w:rPr>
                <w:rFonts w:eastAsia="Calibri" w:cstheme="minorHAnsi"/>
                <w:b/>
              </w:rPr>
              <w:t xml:space="preserve">3. </w:t>
            </w:r>
            <w:r w:rsidR="005B34B9">
              <w:rPr>
                <w:rFonts w:eastAsia="Calibri" w:cstheme="minorHAnsi"/>
                <w:b/>
              </w:rPr>
              <w:t>Test</w:t>
            </w:r>
          </w:p>
        </w:tc>
        <w:tc>
          <w:tcPr>
            <w:tcW w:w="1092" w:type="dxa"/>
          </w:tcPr>
          <w:p w:rsidR="005B34B9" w:rsidRPr="000D1571" w:rsidRDefault="005B34B9" w:rsidP="0011260E">
            <w:pPr>
              <w:jc w:val="right"/>
              <w:rPr>
                <w:rFonts w:cstheme="minorHAnsi"/>
                <w:b/>
              </w:rPr>
            </w:pPr>
          </w:p>
        </w:tc>
      </w:tr>
      <w:tr w:rsidR="00742E72" w:rsidRPr="007F43D9" w:rsidTr="00BA73C0">
        <w:tc>
          <w:tcPr>
            <w:tcW w:w="8755" w:type="dxa"/>
          </w:tcPr>
          <w:p w:rsidR="00742E72" w:rsidRPr="00742E72" w:rsidRDefault="00742E72" w:rsidP="008F6A0C">
            <w:pPr>
              <w:pStyle w:val="ListParagraph"/>
              <w:numPr>
                <w:ilvl w:val="0"/>
                <w:numId w:val="33"/>
              </w:numPr>
              <w:spacing w:after="200"/>
              <w:rPr>
                <w:rFonts w:eastAsia="Calibri"/>
                <w:b/>
              </w:rPr>
            </w:pPr>
            <w:r w:rsidRPr="00742E72">
              <w:rPr>
                <w:rFonts w:eastAsia="Calibri" w:cs="Times New Roman"/>
              </w:rPr>
              <w:t>When complete, run a structured beta test with at least 3 testers</w:t>
            </w:r>
          </w:p>
        </w:tc>
        <w:tc>
          <w:tcPr>
            <w:tcW w:w="1092" w:type="dxa"/>
          </w:tcPr>
          <w:p w:rsidR="00742E72" w:rsidRPr="000D1571" w:rsidRDefault="00B15B13" w:rsidP="0011260E">
            <w:pPr>
              <w:jc w:val="righ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5 Marks</w:t>
            </w:r>
          </w:p>
        </w:tc>
      </w:tr>
    </w:tbl>
    <w:p w:rsidR="00AB3CD1" w:rsidRPr="002535C5" w:rsidRDefault="00AB3CD1" w:rsidP="002535C5">
      <w:pPr>
        <w:rPr>
          <w:rFonts w:cstheme="minorHAnsi"/>
        </w:rPr>
      </w:pPr>
    </w:p>
    <w:p w:rsidR="00AB3CD1" w:rsidRPr="00DA598C" w:rsidRDefault="00AB3CD1" w:rsidP="00AB3CD1">
      <w:pPr>
        <w:spacing w:before="200"/>
        <w:contextualSpacing/>
        <w:rPr>
          <w:rFonts w:ascii="Arial" w:eastAsia="Calibri" w:hAnsi="Arial" w:cs="Arial"/>
          <w:sz w:val="20"/>
          <w:szCs w:val="20"/>
        </w:rPr>
      </w:pPr>
    </w:p>
    <w:p w:rsidR="00AB3CD1" w:rsidRDefault="00AB3CD1" w:rsidP="00AB3CD1">
      <w:pPr>
        <w:rPr>
          <w:rFonts w:ascii="Arial" w:hAnsi="Arial"/>
          <w:b/>
        </w:rPr>
      </w:pPr>
    </w:p>
    <w:p w:rsidR="00AB3CD1" w:rsidRDefault="00AB3CD1" w:rsidP="00AB3CD1">
      <w:pPr>
        <w:rPr>
          <w:rFonts w:ascii="Arial" w:hAnsi="Arial"/>
          <w:b/>
        </w:rPr>
      </w:pPr>
    </w:p>
    <w:p w:rsidR="00262E20" w:rsidRDefault="00262E20">
      <w:pPr>
        <w:jc w:val="left"/>
        <w:rPr>
          <w:rFonts w:asciiTheme="majorHAnsi" w:eastAsiaTheme="majorEastAsia" w:hAnsiTheme="majorHAnsi" w:cstheme="majorBidi"/>
          <w:b/>
          <w:bCs/>
        </w:rPr>
      </w:pPr>
      <w:r>
        <w:br w:type="page"/>
      </w:r>
    </w:p>
    <w:p w:rsidR="00DC2FE9" w:rsidRPr="00A95AD5" w:rsidRDefault="00AB3CD1" w:rsidP="00A95AD5">
      <w:pPr>
        <w:pStyle w:val="Heading1"/>
        <w:spacing w:after="240"/>
      </w:pPr>
      <w:r w:rsidRPr="00737E8D">
        <w:lastRenderedPageBreak/>
        <w:t>Marking criteria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9180"/>
        <w:gridCol w:w="1134"/>
      </w:tblGrid>
      <w:tr w:rsidR="00AB3CD1" w:rsidRPr="0089484C" w:rsidTr="008B2550">
        <w:tc>
          <w:tcPr>
            <w:tcW w:w="9180" w:type="dxa"/>
          </w:tcPr>
          <w:p w:rsidR="00AB3CD1" w:rsidRPr="0089484C" w:rsidRDefault="00036910" w:rsidP="00036910">
            <w:pPr>
              <w:spacing w:before="200" w:after="200" w:line="276" w:lineRule="auto"/>
              <w:rPr>
                <w:b/>
              </w:rPr>
            </w:pPr>
            <w:r>
              <w:rPr>
                <w:b/>
              </w:rPr>
              <w:t xml:space="preserve">Task 1a) </w:t>
            </w:r>
            <w:r w:rsidRPr="00036910">
              <w:rPr>
                <w:b/>
              </w:rPr>
              <w:t>Decide on a problem and create a project plan for the solution</w:t>
            </w:r>
          </w:p>
        </w:tc>
        <w:tc>
          <w:tcPr>
            <w:tcW w:w="1134" w:type="dxa"/>
          </w:tcPr>
          <w:p w:rsidR="00AB3CD1" w:rsidRPr="0089484C" w:rsidRDefault="00AB3CD1" w:rsidP="00733ECE">
            <w:pPr>
              <w:spacing w:before="200" w:after="200" w:line="276" w:lineRule="auto"/>
              <w:jc w:val="right"/>
              <w:rPr>
                <w:b/>
              </w:rPr>
            </w:pPr>
            <w:r w:rsidRPr="0089484C">
              <w:rPr>
                <w:b/>
              </w:rPr>
              <w:t>Marks</w:t>
            </w:r>
          </w:p>
        </w:tc>
      </w:tr>
      <w:tr w:rsidR="00AB3CD1" w:rsidRPr="0089484C" w:rsidTr="008B2550">
        <w:tc>
          <w:tcPr>
            <w:tcW w:w="9180" w:type="dxa"/>
            <w:vAlign w:val="center"/>
          </w:tcPr>
          <w:p w:rsidR="00967DC4" w:rsidRDefault="00967DC4" w:rsidP="00382082">
            <w:pPr>
              <w:numPr>
                <w:ilvl w:val="0"/>
                <w:numId w:val="7"/>
              </w:numPr>
              <w:spacing w:before="200" w:after="200" w:line="276" w:lineRule="auto"/>
              <w:contextualSpacing/>
            </w:pPr>
            <w:r>
              <w:t>Demonstrates an outstanding concept for use of a project plan in group work</w:t>
            </w:r>
          </w:p>
          <w:p w:rsidR="008831E8" w:rsidRDefault="00382082" w:rsidP="00382082">
            <w:pPr>
              <w:numPr>
                <w:ilvl w:val="0"/>
                <w:numId w:val="7"/>
              </w:numPr>
              <w:spacing w:before="200" w:after="200" w:line="276" w:lineRule="auto"/>
              <w:contextualSpacing/>
            </w:pPr>
            <w:r>
              <w:t>Demonstrates an outstanding ability to consider all the aspects of a chosen solution</w:t>
            </w:r>
          </w:p>
          <w:p w:rsidR="00382082" w:rsidRPr="0089484C" w:rsidRDefault="00382082" w:rsidP="00382082">
            <w:pPr>
              <w:numPr>
                <w:ilvl w:val="0"/>
                <w:numId w:val="7"/>
              </w:numPr>
              <w:spacing w:before="200" w:after="200" w:line="276" w:lineRule="auto"/>
              <w:contextualSpacing/>
            </w:pPr>
            <w:r>
              <w:t xml:space="preserve">Demonstrates an outstanding ability to plan for a possible solution including the </w:t>
            </w:r>
            <w:r w:rsidR="00AF5DDC">
              <w:t>audience</w:t>
            </w:r>
            <w:r>
              <w:t xml:space="preserve">, boundaries, alternate solutions and </w:t>
            </w:r>
            <w:r w:rsidR="00B30456">
              <w:t>aspects of the project</w:t>
            </w:r>
          </w:p>
        </w:tc>
        <w:tc>
          <w:tcPr>
            <w:tcW w:w="1134" w:type="dxa"/>
          </w:tcPr>
          <w:p w:rsidR="00AB3CD1" w:rsidRPr="0089484C" w:rsidRDefault="006F109F" w:rsidP="00733ECE">
            <w:pPr>
              <w:spacing w:before="200" w:after="200" w:line="276" w:lineRule="auto"/>
              <w:jc w:val="right"/>
            </w:pPr>
            <w:r>
              <w:t>4</w:t>
            </w:r>
          </w:p>
        </w:tc>
      </w:tr>
      <w:tr w:rsidR="00B30456" w:rsidRPr="0089484C" w:rsidTr="008B2550">
        <w:tc>
          <w:tcPr>
            <w:tcW w:w="9180" w:type="dxa"/>
            <w:vAlign w:val="center"/>
          </w:tcPr>
          <w:p w:rsidR="00AF5DDC" w:rsidRDefault="00AF5DDC" w:rsidP="00AF5DDC">
            <w:pPr>
              <w:numPr>
                <w:ilvl w:val="0"/>
                <w:numId w:val="7"/>
              </w:numPr>
              <w:spacing w:before="200" w:after="200" w:line="276" w:lineRule="auto"/>
              <w:contextualSpacing/>
            </w:pPr>
            <w:r>
              <w:t xml:space="preserve">Demonstrates an </w:t>
            </w:r>
            <w:r>
              <w:t>sound</w:t>
            </w:r>
            <w:r>
              <w:t xml:space="preserve"> ability to consider all the aspects of a chosen solution</w:t>
            </w:r>
          </w:p>
          <w:p w:rsidR="00B30456" w:rsidRDefault="00AF5DDC" w:rsidP="00AF5DDC">
            <w:pPr>
              <w:numPr>
                <w:ilvl w:val="0"/>
                <w:numId w:val="7"/>
              </w:numPr>
              <w:spacing w:before="200"/>
              <w:contextualSpacing/>
            </w:pPr>
            <w:r>
              <w:t xml:space="preserve">Demonstrates an </w:t>
            </w:r>
            <w:r>
              <w:t>sound</w:t>
            </w:r>
            <w:r>
              <w:t xml:space="preserve"> ability to plan for a possible solution including the </w:t>
            </w:r>
            <w:r>
              <w:t>audience</w:t>
            </w:r>
            <w:r>
              <w:t xml:space="preserve">, boundaries, alternate solutions </w:t>
            </w:r>
            <w:r>
              <w:t>and/or</w:t>
            </w:r>
            <w:r>
              <w:t xml:space="preserve"> aspects of the project</w:t>
            </w:r>
          </w:p>
        </w:tc>
        <w:tc>
          <w:tcPr>
            <w:tcW w:w="1134" w:type="dxa"/>
          </w:tcPr>
          <w:p w:rsidR="00B30456" w:rsidRDefault="00B30456" w:rsidP="00733ECE">
            <w:pPr>
              <w:spacing w:before="200"/>
              <w:jc w:val="right"/>
            </w:pPr>
            <w:r>
              <w:t>2-3</w:t>
            </w:r>
          </w:p>
        </w:tc>
      </w:tr>
      <w:tr w:rsidR="00AF5DDC" w:rsidRPr="0089484C" w:rsidTr="008B2550">
        <w:tc>
          <w:tcPr>
            <w:tcW w:w="9180" w:type="dxa"/>
            <w:vAlign w:val="center"/>
          </w:tcPr>
          <w:p w:rsidR="00AF5DDC" w:rsidRDefault="009D4221" w:rsidP="009D4221">
            <w:pPr>
              <w:numPr>
                <w:ilvl w:val="0"/>
                <w:numId w:val="7"/>
              </w:numPr>
              <w:spacing w:before="200"/>
              <w:contextualSpacing/>
            </w:pPr>
            <w:r>
              <w:t xml:space="preserve">Demonstrates an </w:t>
            </w:r>
            <w:r>
              <w:t>limited</w:t>
            </w:r>
            <w:r>
              <w:t xml:space="preserve"> ability to plan for a possible solution including the audience, boundaries, alternate solutions and/or aspects of the project</w:t>
            </w:r>
          </w:p>
        </w:tc>
        <w:tc>
          <w:tcPr>
            <w:tcW w:w="1134" w:type="dxa"/>
          </w:tcPr>
          <w:p w:rsidR="00AF5DDC" w:rsidRDefault="00AF5DDC" w:rsidP="00733ECE">
            <w:pPr>
              <w:spacing w:before="200"/>
              <w:jc w:val="right"/>
            </w:pPr>
            <w:r>
              <w:t>1</w:t>
            </w:r>
          </w:p>
        </w:tc>
      </w:tr>
    </w:tbl>
    <w:p w:rsidR="004C493C" w:rsidRDefault="004C493C" w:rsidP="00E45D76"/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9180"/>
        <w:gridCol w:w="1134"/>
      </w:tblGrid>
      <w:tr w:rsidR="00B12AAD" w:rsidRPr="0089484C" w:rsidTr="002A2413">
        <w:tc>
          <w:tcPr>
            <w:tcW w:w="9180" w:type="dxa"/>
          </w:tcPr>
          <w:p w:rsidR="00B12AAD" w:rsidRPr="0089484C" w:rsidRDefault="00B12AAD" w:rsidP="002A2413">
            <w:pPr>
              <w:spacing w:before="200" w:after="200" w:line="276" w:lineRule="auto"/>
              <w:rPr>
                <w:b/>
              </w:rPr>
            </w:pPr>
            <w:r>
              <w:rPr>
                <w:b/>
              </w:rPr>
              <w:t>Task 1b</w:t>
            </w:r>
            <w:r>
              <w:rPr>
                <w:b/>
              </w:rPr>
              <w:t xml:space="preserve">) </w:t>
            </w:r>
            <w:r w:rsidR="00E5594D" w:rsidRPr="00E5594D">
              <w:rPr>
                <w:b/>
              </w:rPr>
              <w:t>Create a roster of responsibilities for your group</w:t>
            </w:r>
          </w:p>
        </w:tc>
        <w:tc>
          <w:tcPr>
            <w:tcW w:w="1134" w:type="dxa"/>
          </w:tcPr>
          <w:p w:rsidR="00B12AAD" w:rsidRPr="0089484C" w:rsidRDefault="00B12AAD" w:rsidP="002A2413">
            <w:pPr>
              <w:spacing w:before="200" w:after="200" w:line="276" w:lineRule="auto"/>
              <w:jc w:val="right"/>
              <w:rPr>
                <w:b/>
              </w:rPr>
            </w:pPr>
            <w:r w:rsidRPr="0089484C">
              <w:rPr>
                <w:b/>
              </w:rPr>
              <w:t>Marks</w:t>
            </w:r>
          </w:p>
        </w:tc>
      </w:tr>
      <w:tr w:rsidR="00B12AAD" w:rsidRPr="0089484C" w:rsidTr="002A2413">
        <w:tc>
          <w:tcPr>
            <w:tcW w:w="9180" w:type="dxa"/>
            <w:vAlign w:val="center"/>
          </w:tcPr>
          <w:p w:rsidR="00B12AAD" w:rsidRDefault="00431508" w:rsidP="00431508">
            <w:pPr>
              <w:numPr>
                <w:ilvl w:val="0"/>
                <w:numId w:val="7"/>
              </w:numPr>
              <w:spacing w:before="200" w:after="200" w:line="276" w:lineRule="auto"/>
              <w:contextualSpacing/>
            </w:pPr>
            <w:r>
              <w:t xml:space="preserve">Every member has been given equal responsibility throughout the project and </w:t>
            </w:r>
            <w:r w:rsidR="004D0A47">
              <w:t>each member</w:t>
            </w:r>
            <w:r>
              <w:t xml:space="preserve"> able to demonstrate</w:t>
            </w:r>
            <w:r w:rsidR="004D0A47">
              <w:t xml:space="preserve"> their contributions</w:t>
            </w:r>
          </w:p>
          <w:p w:rsidR="00431508" w:rsidRPr="0089484C" w:rsidRDefault="00431508" w:rsidP="00431508">
            <w:pPr>
              <w:numPr>
                <w:ilvl w:val="0"/>
                <w:numId w:val="7"/>
              </w:numPr>
              <w:spacing w:before="200" w:after="200" w:line="276" w:lineRule="auto"/>
              <w:contextualSpacing/>
            </w:pPr>
            <w:r>
              <w:t>All aspects of the solution has been divided throughout the group’s members</w:t>
            </w:r>
          </w:p>
        </w:tc>
        <w:tc>
          <w:tcPr>
            <w:tcW w:w="1134" w:type="dxa"/>
          </w:tcPr>
          <w:p w:rsidR="00B12AAD" w:rsidRPr="0089484C" w:rsidRDefault="00BF7290" w:rsidP="002A2413">
            <w:pPr>
              <w:spacing w:before="200" w:after="200" w:line="276" w:lineRule="auto"/>
              <w:jc w:val="right"/>
            </w:pPr>
            <w:r>
              <w:t>3</w:t>
            </w:r>
          </w:p>
        </w:tc>
      </w:tr>
      <w:tr w:rsidR="00431508" w:rsidRPr="0089484C" w:rsidTr="002A2413">
        <w:tc>
          <w:tcPr>
            <w:tcW w:w="9180" w:type="dxa"/>
            <w:vAlign w:val="center"/>
          </w:tcPr>
          <w:p w:rsidR="00431508" w:rsidRPr="00A11550" w:rsidRDefault="00E15F6C" w:rsidP="00524A69">
            <w:pPr>
              <w:numPr>
                <w:ilvl w:val="0"/>
                <w:numId w:val="7"/>
              </w:numPr>
              <w:spacing w:before="200" w:line="276" w:lineRule="auto"/>
              <w:contextualSpacing/>
            </w:pPr>
            <w:r>
              <w:t>Every member has been given</w:t>
            </w:r>
            <w:r>
              <w:t xml:space="preserve"> som</w:t>
            </w:r>
            <w:r w:rsidR="004D0A47">
              <w:t>e</w:t>
            </w:r>
            <w:r>
              <w:t>what</w:t>
            </w:r>
            <w:r>
              <w:t xml:space="preserve"> equal responsibility throughout the project </w:t>
            </w:r>
            <w:r w:rsidR="000E6C66">
              <w:t>and each member able to demonstrate their contributions</w:t>
            </w:r>
            <w:r w:rsidR="000E6C66">
              <w:t xml:space="preserve"> </w:t>
            </w:r>
          </w:p>
        </w:tc>
        <w:tc>
          <w:tcPr>
            <w:tcW w:w="1134" w:type="dxa"/>
          </w:tcPr>
          <w:p w:rsidR="00431508" w:rsidRDefault="00E15F6C" w:rsidP="002A2413">
            <w:pPr>
              <w:spacing w:before="200"/>
              <w:jc w:val="right"/>
            </w:pPr>
            <w:r>
              <w:t>1-2</w:t>
            </w:r>
          </w:p>
        </w:tc>
      </w:tr>
    </w:tbl>
    <w:p w:rsidR="00B12AAD" w:rsidRDefault="00B12AAD" w:rsidP="00E45D76"/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9180"/>
        <w:gridCol w:w="1134"/>
      </w:tblGrid>
      <w:tr w:rsidR="00524A69" w:rsidRPr="0089484C" w:rsidTr="002A2413">
        <w:tc>
          <w:tcPr>
            <w:tcW w:w="9180" w:type="dxa"/>
          </w:tcPr>
          <w:p w:rsidR="00524A69" w:rsidRPr="0089484C" w:rsidRDefault="009C09FD" w:rsidP="009C09FD">
            <w:pPr>
              <w:spacing w:before="200" w:after="200" w:line="276" w:lineRule="auto"/>
              <w:rPr>
                <w:b/>
              </w:rPr>
            </w:pPr>
            <w:r>
              <w:rPr>
                <w:b/>
              </w:rPr>
              <w:t>Task 1</w:t>
            </w:r>
            <w:r w:rsidRPr="009C09FD">
              <w:rPr>
                <w:b/>
              </w:rPr>
              <w:t>c)</w:t>
            </w:r>
            <w:r>
              <w:rPr>
                <w:b/>
              </w:rPr>
              <w:t xml:space="preserve"> </w:t>
            </w:r>
            <w:r w:rsidRPr="009C09FD">
              <w:rPr>
                <w:b/>
              </w:rPr>
              <w:t>Create a Gantt chart based on the chosen solution outlined in the project plan</w:t>
            </w:r>
          </w:p>
        </w:tc>
        <w:tc>
          <w:tcPr>
            <w:tcW w:w="1134" w:type="dxa"/>
          </w:tcPr>
          <w:p w:rsidR="00524A69" w:rsidRPr="0089484C" w:rsidRDefault="00524A69" w:rsidP="002A2413">
            <w:pPr>
              <w:spacing w:before="200" w:after="200" w:line="276" w:lineRule="auto"/>
              <w:jc w:val="right"/>
              <w:rPr>
                <w:b/>
              </w:rPr>
            </w:pPr>
            <w:r w:rsidRPr="0089484C">
              <w:rPr>
                <w:b/>
              </w:rPr>
              <w:t>Marks</w:t>
            </w:r>
          </w:p>
        </w:tc>
      </w:tr>
      <w:tr w:rsidR="00524A69" w:rsidRPr="0089484C" w:rsidTr="002A2413">
        <w:tc>
          <w:tcPr>
            <w:tcW w:w="9180" w:type="dxa"/>
            <w:vAlign w:val="center"/>
          </w:tcPr>
          <w:p w:rsidR="00524A69" w:rsidRDefault="00967DC4" w:rsidP="002A2413">
            <w:pPr>
              <w:numPr>
                <w:ilvl w:val="0"/>
                <w:numId w:val="7"/>
              </w:numPr>
              <w:spacing w:before="200" w:after="200" w:line="276" w:lineRule="auto"/>
              <w:contextualSpacing/>
            </w:pPr>
            <w:r>
              <w:t>Demonstrates an outstanding</w:t>
            </w:r>
            <w:r w:rsidR="002E1E29">
              <w:t xml:space="preserve"> understanding for use of Gantt Charts</w:t>
            </w:r>
            <w:r w:rsidR="00742E21">
              <w:t xml:space="preserve"> in large projects</w:t>
            </w:r>
          </w:p>
          <w:p w:rsidR="00525E9A" w:rsidRPr="0089484C" w:rsidRDefault="00525E9A" w:rsidP="002A2413">
            <w:pPr>
              <w:numPr>
                <w:ilvl w:val="0"/>
                <w:numId w:val="7"/>
              </w:numPr>
              <w:spacing w:before="200" w:after="200" w:line="276" w:lineRule="auto"/>
              <w:contextualSpacing/>
            </w:pPr>
            <w:r>
              <w:t>Applies every task required for the solution into the Gantt Chart and organises each aspect chronologically for team use</w:t>
            </w:r>
          </w:p>
        </w:tc>
        <w:tc>
          <w:tcPr>
            <w:tcW w:w="1134" w:type="dxa"/>
          </w:tcPr>
          <w:p w:rsidR="00524A69" w:rsidRPr="0089484C" w:rsidRDefault="006410A5" w:rsidP="002A2413">
            <w:pPr>
              <w:spacing w:before="200" w:after="200" w:line="276" w:lineRule="auto"/>
              <w:jc w:val="right"/>
            </w:pPr>
            <w:r>
              <w:t>3-</w:t>
            </w:r>
            <w:r w:rsidR="00967DC4">
              <w:t>4</w:t>
            </w:r>
          </w:p>
        </w:tc>
      </w:tr>
      <w:tr w:rsidR="00742E21" w:rsidRPr="0089484C" w:rsidTr="002A2413">
        <w:tc>
          <w:tcPr>
            <w:tcW w:w="9180" w:type="dxa"/>
            <w:vAlign w:val="center"/>
          </w:tcPr>
          <w:p w:rsidR="008228B8" w:rsidRDefault="008228B8" w:rsidP="008228B8">
            <w:pPr>
              <w:numPr>
                <w:ilvl w:val="0"/>
                <w:numId w:val="7"/>
              </w:numPr>
              <w:spacing w:before="200" w:after="200" w:line="276" w:lineRule="auto"/>
              <w:contextualSpacing/>
            </w:pPr>
            <w:r>
              <w:t xml:space="preserve">Demonstrates an </w:t>
            </w:r>
            <w:r>
              <w:t>sound</w:t>
            </w:r>
            <w:r>
              <w:t xml:space="preserve"> understanding for use of Gantt Charts in large projects</w:t>
            </w:r>
          </w:p>
          <w:p w:rsidR="00742E21" w:rsidRDefault="008228B8" w:rsidP="000E2E35">
            <w:pPr>
              <w:numPr>
                <w:ilvl w:val="0"/>
                <w:numId w:val="7"/>
              </w:numPr>
              <w:spacing w:before="200"/>
              <w:contextualSpacing/>
            </w:pPr>
            <w:r>
              <w:t xml:space="preserve">Applies </w:t>
            </w:r>
            <w:r w:rsidR="00C92456">
              <w:t>most</w:t>
            </w:r>
            <w:r>
              <w:t xml:space="preserve"> task</w:t>
            </w:r>
            <w:r w:rsidR="00C92456">
              <w:t>s</w:t>
            </w:r>
            <w:r>
              <w:t xml:space="preserve"> required for the solution into the Gantt Chart and organises </w:t>
            </w:r>
            <w:r w:rsidR="000E2E35">
              <w:t>most</w:t>
            </w:r>
            <w:r>
              <w:t xml:space="preserve"> aspect</w:t>
            </w:r>
            <w:r w:rsidR="000E2E35">
              <w:t>s</w:t>
            </w:r>
            <w:r>
              <w:t xml:space="preserve"> chronologically for team use</w:t>
            </w:r>
          </w:p>
        </w:tc>
        <w:tc>
          <w:tcPr>
            <w:tcW w:w="1134" w:type="dxa"/>
          </w:tcPr>
          <w:p w:rsidR="00742E21" w:rsidRDefault="006410A5" w:rsidP="002A2413">
            <w:pPr>
              <w:spacing w:before="200"/>
              <w:jc w:val="right"/>
            </w:pPr>
            <w:r>
              <w:t>1-2</w:t>
            </w:r>
          </w:p>
        </w:tc>
      </w:tr>
    </w:tbl>
    <w:p w:rsidR="00CD1110" w:rsidRDefault="00CD1110" w:rsidP="00E45D76"/>
    <w:p w:rsidR="00CD1110" w:rsidRDefault="00CD1110">
      <w:pPr>
        <w:jc w:val="left"/>
      </w:pPr>
      <w:r>
        <w:br w:type="page"/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9180"/>
        <w:gridCol w:w="1134"/>
      </w:tblGrid>
      <w:tr w:rsidR="00CD1110" w:rsidRPr="0089484C" w:rsidTr="002A2413">
        <w:tc>
          <w:tcPr>
            <w:tcW w:w="9180" w:type="dxa"/>
          </w:tcPr>
          <w:p w:rsidR="00CD1110" w:rsidRPr="0089484C" w:rsidRDefault="00CD1110" w:rsidP="00CD1110">
            <w:pPr>
              <w:spacing w:before="200" w:after="200" w:line="276" w:lineRule="auto"/>
              <w:rPr>
                <w:b/>
              </w:rPr>
            </w:pPr>
            <w:r>
              <w:rPr>
                <w:b/>
              </w:rPr>
              <w:lastRenderedPageBreak/>
              <w:t>Task 2a</w:t>
            </w:r>
            <w:r w:rsidRPr="009C09FD">
              <w:rPr>
                <w:b/>
              </w:rPr>
              <w:t>)</w:t>
            </w:r>
            <w:r>
              <w:rPr>
                <w:b/>
              </w:rPr>
              <w:t xml:space="preserve"> </w:t>
            </w:r>
            <w:r w:rsidRPr="00CD1110">
              <w:rPr>
                <w:b/>
              </w:rPr>
              <w:t>Solution is created using the expectations outlined in the project plan</w:t>
            </w:r>
          </w:p>
        </w:tc>
        <w:tc>
          <w:tcPr>
            <w:tcW w:w="1134" w:type="dxa"/>
          </w:tcPr>
          <w:p w:rsidR="00CD1110" w:rsidRPr="0089484C" w:rsidRDefault="00CD1110" w:rsidP="002A2413">
            <w:pPr>
              <w:spacing w:before="200" w:after="200" w:line="276" w:lineRule="auto"/>
              <w:jc w:val="right"/>
              <w:rPr>
                <w:b/>
              </w:rPr>
            </w:pPr>
            <w:r w:rsidRPr="0089484C">
              <w:rPr>
                <w:b/>
              </w:rPr>
              <w:t>Marks</w:t>
            </w:r>
          </w:p>
        </w:tc>
      </w:tr>
      <w:tr w:rsidR="00CD1110" w:rsidRPr="0089484C" w:rsidTr="002A2413">
        <w:tc>
          <w:tcPr>
            <w:tcW w:w="9180" w:type="dxa"/>
            <w:vAlign w:val="center"/>
          </w:tcPr>
          <w:p w:rsidR="00CD1110" w:rsidRDefault="005846D4" w:rsidP="002A2413">
            <w:pPr>
              <w:numPr>
                <w:ilvl w:val="0"/>
                <w:numId w:val="7"/>
              </w:numPr>
              <w:spacing w:before="200" w:after="200" w:line="276" w:lineRule="auto"/>
              <w:contextualSpacing/>
            </w:pPr>
            <w:r>
              <w:t>Demonstrates an outstanding ability to develop a solution in a group</w:t>
            </w:r>
          </w:p>
          <w:p w:rsidR="005846D4" w:rsidRDefault="005846D4" w:rsidP="005846D4">
            <w:pPr>
              <w:numPr>
                <w:ilvl w:val="0"/>
                <w:numId w:val="7"/>
              </w:numPr>
              <w:spacing w:before="200" w:after="200" w:line="276" w:lineRule="auto"/>
              <w:contextualSpacing/>
            </w:pPr>
            <w:r>
              <w:t>Demonstrates an outstanding ability to problem solve and develop a solution which meets the problem</w:t>
            </w:r>
          </w:p>
          <w:p w:rsidR="005846D4" w:rsidRDefault="005846D4" w:rsidP="005846D4">
            <w:pPr>
              <w:numPr>
                <w:ilvl w:val="0"/>
                <w:numId w:val="7"/>
              </w:numPr>
              <w:spacing w:before="200" w:after="200" w:line="276" w:lineRule="auto"/>
              <w:contextualSpacing/>
            </w:pPr>
            <w:r>
              <w:t>Demonstrates an outstanding abili</w:t>
            </w:r>
            <w:r w:rsidR="004632D1">
              <w:t>ty to utilise tools to assist in team development (i.e. Team Projects, Emails, Teleconference)</w:t>
            </w:r>
          </w:p>
          <w:p w:rsidR="00BE4F2D" w:rsidRPr="0089484C" w:rsidRDefault="00BE4F2D" w:rsidP="005846D4">
            <w:pPr>
              <w:numPr>
                <w:ilvl w:val="0"/>
                <w:numId w:val="7"/>
              </w:numPr>
              <w:spacing w:before="200" w:after="200" w:line="276" w:lineRule="auto"/>
              <w:contextualSpacing/>
            </w:pPr>
            <w:r>
              <w:t>Creates a solution which is closely based on the given project plan</w:t>
            </w:r>
          </w:p>
        </w:tc>
        <w:tc>
          <w:tcPr>
            <w:tcW w:w="1134" w:type="dxa"/>
          </w:tcPr>
          <w:p w:rsidR="00CD1110" w:rsidRPr="0089484C" w:rsidRDefault="000D7997" w:rsidP="002A2413">
            <w:pPr>
              <w:spacing w:before="200" w:after="200" w:line="276" w:lineRule="auto"/>
              <w:jc w:val="right"/>
            </w:pPr>
            <w:r>
              <w:t>6</w:t>
            </w:r>
          </w:p>
        </w:tc>
      </w:tr>
      <w:tr w:rsidR="00FA0378" w:rsidRPr="0089484C" w:rsidTr="002A2413">
        <w:tc>
          <w:tcPr>
            <w:tcW w:w="9180" w:type="dxa"/>
            <w:vAlign w:val="center"/>
          </w:tcPr>
          <w:p w:rsidR="00452F77" w:rsidRDefault="00452F77" w:rsidP="00452F77">
            <w:pPr>
              <w:numPr>
                <w:ilvl w:val="0"/>
                <w:numId w:val="7"/>
              </w:numPr>
              <w:spacing w:before="200" w:after="200" w:line="276" w:lineRule="auto"/>
              <w:contextualSpacing/>
            </w:pPr>
            <w:r>
              <w:t xml:space="preserve">Demonstrates an </w:t>
            </w:r>
            <w:r w:rsidR="009A3084">
              <w:t>sound</w:t>
            </w:r>
            <w:r>
              <w:t xml:space="preserve"> ability to develop a solution in a group</w:t>
            </w:r>
          </w:p>
          <w:p w:rsidR="00452F77" w:rsidRDefault="00452F77" w:rsidP="00452F77">
            <w:pPr>
              <w:numPr>
                <w:ilvl w:val="0"/>
                <w:numId w:val="7"/>
              </w:numPr>
              <w:spacing w:before="200" w:after="200" w:line="276" w:lineRule="auto"/>
              <w:contextualSpacing/>
            </w:pPr>
            <w:r>
              <w:t xml:space="preserve">Demonstrates an </w:t>
            </w:r>
            <w:r w:rsidR="009A3084">
              <w:t xml:space="preserve">sound </w:t>
            </w:r>
            <w:r>
              <w:t>ability to problem solve and develop a solution which meets the problem</w:t>
            </w:r>
          </w:p>
          <w:p w:rsidR="00452F77" w:rsidRDefault="009A3084" w:rsidP="00452F77">
            <w:pPr>
              <w:numPr>
                <w:ilvl w:val="0"/>
                <w:numId w:val="7"/>
              </w:numPr>
              <w:spacing w:before="200" w:after="200" w:line="276" w:lineRule="auto"/>
              <w:contextualSpacing/>
            </w:pPr>
            <w:r>
              <w:t xml:space="preserve">Demonstrates some </w:t>
            </w:r>
            <w:r w:rsidR="00452F77">
              <w:t>ability to utilise tools to assist in team development (i.e. Team Projects, Emails, Teleconference)</w:t>
            </w:r>
          </w:p>
          <w:p w:rsidR="00FA0378" w:rsidRDefault="00452F77" w:rsidP="00361748">
            <w:pPr>
              <w:numPr>
                <w:ilvl w:val="0"/>
                <w:numId w:val="7"/>
              </w:numPr>
              <w:spacing w:before="200"/>
              <w:contextualSpacing/>
            </w:pPr>
            <w:r>
              <w:t xml:space="preserve">Creates a solution which is </w:t>
            </w:r>
            <w:r w:rsidR="00361748">
              <w:t>loosely</w:t>
            </w:r>
            <w:r>
              <w:t xml:space="preserve"> based on the given project plan</w:t>
            </w:r>
          </w:p>
        </w:tc>
        <w:tc>
          <w:tcPr>
            <w:tcW w:w="1134" w:type="dxa"/>
          </w:tcPr>
          <w:p w:rsidR="00FA0378" w:rsidRDefault="00FA0378" w:rsidP="002A2413">
            <w:pPr>
              <w:spacing w:before="200"/>
              <w:jc w:val="right"/>
            </w:pPr>
            <w:r>
              <w:t>3-5</w:t>
            </w:r>
          </w:p>
        </w:tc>
      </w:tr>
      <w:tr w:rsidR="00DD1D42" w:rsidRPr="0089484C" w:rsidTr="002A2413">
        <w:tc>
          <w:tcPr>
            <w:tcW w:w="9180" w:type="dxa"/>
            <w:vAlign w:val="center"/>
          </w:tcPr>
          <w:p w:rsidR="00DD1D42" w:rsidRDefault="00DD1D42" w:rsidP="00452F77">
            <w:pPr>
              <w:numPr>
                <w:ilvl w:val="0"/>
                <w:numId w:val="7"/>
              </w:numPr>
              <w:spacing w:before="200"/>
              <w:contextualSpacing/>
            </w:pPr>
            <w:r>
              <w:t xml:space="preserve">Creates a solution which is </w:t>
            </w:r>
            <w:r w:rsidR="00ED1A21">
              <w:t>somewhat</w:t>
            </w:r>
            <w:r>
              <w:t xml:space="preserve"> based on the given project plan</w:t>
            </w:r>
          </w:p>
          <w:p w:rsidR="00DD1D42" w:rsidRPr="0093202A" w:rsidRDefault="00DD1D42" w:rsidP="00C45012">
            <w:pPr>
              <w:numPr>
                <w:ilvl w:val="0"/>
                <w:numId w:val="7"/>
              </w:numPr>
              <w:spacing w:before="200" w:after="200" w:line="276" w:lineRule="auto"/>
              <w:contextualSpacing/>
            </w:pPr>
            <w:r>
              <w:t xml:space="preserve">Demonstrates an </w:t>
            </w:r>
            <w:r w:rsidR="00C45012">
              <w:t>limited</w:t>
            </w:r>
            <w:r>
              <w:t xml:space="preserve"> ability to problem solve and develop a solution which meets the problem</w:t>
            </w:r>
          </w:p>
        </w:tc>
        <w:tc>
          <w:tcPr>
            <w:tcW w:w="1134" w:type="dxa"/>
          </w:tcPr>
          <w:p w:rsidR="00DD1D42" w:rsidRDefault="00DD1D42" w:rsidP="002A2413">
            <w:pPr>
              <w:spacing w:before="200"/>
              <w:jc w:val="right"/>
            </w:pPr>
            <w:r>
              <w:t>1-2</w:t>
            </w:r>
          </w:p>
        </w:tc>
      </w:tr>
    </w:tbl>
    <w:p w:rsidR="00524A69" w:rsidRDefault="00524A69" w:rsidP="00E45D76"/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9180"/>
        <w:gridCol w:w="1134"/>
      </w:tblGrid>
      <w:tr w:rsidR="00A860B1" w:rsidRPr="0089484C" w:rsidTr="002A2413">
        <w:tc>
          <w:tcPr>
            <w:tcW w:w="9180" w:type="dxa"/>
          </w:tcPr>
          <w:p w:rsidR="00A860B1" w:rsidRPr="0089484C" w:rsidRDefault="00A860B1" w:rsidP="00A860B1">
            <w:pPr>
              <w:spacing w:before="200" w:after="200" w:line="276" w:lineRule="auto"/>
              <w:rPr>
                <w:b/>
              </w:rPr>
            </w:pPr>
            <w:r>
              <w:rPr>
                <w:b/>
              </w:rPr>
              <w:t>Task 2</w:t>
            </w:r>
            <w:r>
              <w:rPr>
                <w:b/>
              </w:rPr>
              <w:t>b</w:t>
            </w:r>
            <w:r w:rsidRPr="009C09FD">
              <w:rPr>
                <w:b/>
              </w:rPr>
              <w:t>)</w:t>
            </w:r>
            <w:r>
              <w:rPr>
                <w:b/>
              </w:rPr>
              <w:t xml:space="preserve"> </w:t>
            </w:r>
            <w:r w:rsidRPr="00A860B1">
              <w:rPr>
                <w:b/>
              </w:rPr>
              <w:t>Solution is free from syntax and runtime errors</w:t>
            </w:r>
          </w:p>
        </w:tc>
        <w:tc>
          <w:tcPr>
            <w:tcW w:w="1134" w:type="dxa"/>
          </w:tcPr>
          <w:p w:rsidR="00A860B1" w:rsidRPr="0089484C" w:rsidRDefault="00A860B1" w:rsidP="002A2413">
            <w:pPr>
              <w:spacing w:before="200" w:after="200" w:line="276" w:lineRule="auto"/>
              <w:jc w:val="right"/>
              <w:rPr>
                <w:b/>
              </w:rPr>
            </w:pPr>
            <w:r w:rsidRPr="0089484C">
              <w:rPr>
                <w:b/>
              </w:rPr>
              <w:t>Marks</w:t>
            </w:r>
          </w:p>
        </w:tc>
      </w:tr>
      <w:tr w:rsidR="00A860B1" w:rsidRPr="0089484C" w:rsidTr="002A2413">
        <w:tc>
          <w:tcPr>
            <w:tcW w:w="9180" w:type="dxa"/>
            <w:vAlign w:val="center"/>
          </w:tcPr>
          <w:p w:rsidR="00A860B1" w:rsidRDefault="00AF41C7" w:rsidP="002A2413">
            <w:pPr>
              <w:numPr>
                <w:ilvl w:val="0"/>
                <w:numId w:val="7"/>
              </w:numPr>
              <w:spacing w:before="200" w:after="200" w:line="276" w:lineRule="auto"/>
              <w:contextualSpacing/>
            </w:pPr>
            <w:r>
              <w:t>For each syntax error encountered you will lose 2 marks</w:t>
            </w:r>
          </w:p>
          <w:p w:rsidR="00AF41C7" w:rsidRPr="0089484C" w:rsidRDefault="00AF41C7" w:rsidP="00AF41C7">
            <w:pPr>
              <w:numPr>
                <w:ilvl w:val="0"/>
                <w:numId w:val="7"/>
              </w:numPr>
              <w:spacing w:before="200" w:after="200" w:line="276" w:lineRule="auto"/>
              <w:contextualSpacing/>
            </w:pPr>
            <w:r>
              <w:t>For each runtime error encountered you will lose 1 mark</w:t>
            </w:r>
          </w:p>
        </w:tc>
        <w:tc>
          <w:tcPr>
            <w:tcW w:w="1134" w:type="dxa"/>
          </w:tcPr>
          <w:p w:rsidR="00A860B1" w:rsidRPr="0089484C" w:rsidRDefault="00B13ED3" w:rsidP="002A2413">
            <w:pPr>
              <w:spacing w:before="200" w:after="200" w:line="276" w:lineRule="auto"/>
              <w:jc w:val="right"/>
            </w:pPr>
            <w:r>
              <w:t>5</w:t>
            </w:r>
          </w:p>
        </w:tc>
      </w:tr>
    </w:tbl>
    <w:p w:rsidR="00A860B1" w:rsidRDefault="00A860B1" w:rsidP="00E45D76"/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9180"/>
        <w:gridCol w:w="1134"/>
      </w:tblGrid>
      <w:tr w:rsidR="00186593" w:rsidRPr="0089484C" w:rsidTr="002A2413">
        <w:tc>
          <w:tcPr>
            <w:tcW w:w="9180" w:type="dxa"/>
          </w:tcPr>
          <w:p w:rsidR="00186593" w:rsidRPr="0089484C" w:rsidRDefault="000D4BEA" w:rsidP="002A2413">
            <w:pPr>
              <w:spacing w:before="200" w:after="200" w:line="276" w:lineRule="auto"/>
              <w:rPr>
                <w:b/>
              </w:rPr>
            </w:pPr>
            <w:r>
              <w:rPr>
                <w:b/>
              </w:rPr>
              <w:t xml:space="preserve">Task 3a) </w:t>
            </w:r>
            <w:r w:rsidRPr="000D4BEA">
              <w:rPr>
                <w:b/>
              </w:rPr>
              <w:t>When complete, run a structured beta test with at least 3 testers</w:t>
            </w:r>
          </w:p>
        </w:tc>
        <w:tc>
          <w:tcPr>
            <w:tcW w:w="1134" w:type="dxa"/>
          </w:tcPr>
          <w:p w:rsidR="00186593" w:rsidRPr="0089484C" w:rsidRDefault="00186593" w:rsidP="002A2413">
            <w:pPr>
              <w:spacing w:before="200" w:after="200" w:line="276" w:lineRule="auto"/>
              <w:jc w:val="right"/>
              <w:rPr>
                <w:b/>
              </w:rPr>
            </w:pPr>
            <w:r w:rsidRPr="0089484C">
              <w:rPr>
                <w:b/>
              </w:rPr>
              <w:t>Marks</w:t>
            </w:r>
          </w:p>
        </w:tc>
      </w:tr>
      <w:tr w:rsidR="00186593" w:rsidRPr="0089484C" w:rsidTr="002A2413">
        <w:tc>
          <w:tcPr>
            <w:tcW w:w="9180" w:type="dxa"/>
            <w:vAlign w:val="center"/>
          </w:tcPr>
          <w:p w:rsidR="00186593" w:rsidRDefault="00B544C6" w:rsidP="002A2413">
            <w:pPr>
              <w:numPr>
                <w:ilvl w:val="0"/>
                <w:numId w:val="7"/>
              </w:numPr>
              <w:spacing w:before="200" w:after="200" w:line="276" w:lineRule="auto"/>
              <w:contextualSpacing/>
            </w:pPr>
            <w:r>
              <w:t>Demonstrates an outstanding ability to use a formalised testing method to detect bugs in the final solution</w:t>
            </w:r>
          </w:p>
          <w:p w:rsidR="00B544C6" w:rsidRDefault="00D5342E" w:rsidP="002A2413">
            <w:pPr>
              <w:numPr>
                <w:ilvl w:val="0"/>
                <w:numId w:val="7"/>
              </w:numPr>
              <w:spacing w:before="200" w:after="200" w:line="276" w:lineRule="auto"/>
              <w:contextualSpacing/>
            </w:pPr>
            <w:r>
              <w:t>Demonstrates an outstanding ability to document the bug which are discovered by users</w:t>
            </w:r>
          </w:p>
          <w:p w:rsidR="00C81B7F" w:rsidRPr="0089484C" w:rsidRDefault="00C81B7F" w:rsidP="002A2413">
            <w:pPr>
              <w:numPr>
                <w:ilvl w:val="0"/>
                <w:numId w:val="7"/>
              </w:numPr>
              <w:spacing w:before="200" w:after="200" w:line="276" w:lineRule="auto"/>
              <w:contextualSpacing/>
            </w:pPr>
            <w:r>
              <w:t>Able to organise and formally implement a testing phase</w:t>
            </w:r>
          </w:p>
        </w:tc>
        <w:tc>
          <w:tcPr>
            <w:tcW w:w="1134" w:type="dxa"/>
          </w:tcPr>
          <w:p w:rsidR="00186593" w:rsidRPr="0089484C" w:rsidRDefault="00186593" w:rsidP="002A2413">
            <w:pPr>
              <w:spacing w:before="200" w:after="200" w:line="276" w:lineRule="auto"/>
              <w:jc w:val="right"/>
            </w:pPr>
            <w:r>
              <w:t>5</w:t>
            </w:r>
          </w:p>
        </w:tc>
      </w:tr>
      <w:tr w:rsidR="0073795A" w:rsidRPr="0089484C" w:rsidTr="002A2413">
        <w:tc>
          <w:tcPr>
            <w:tcW w:w="9180" w:type="dxa"/>
            <w:vAlign w:val="center"/>
          </w:tcPr>
          <w:p w:rsidR="0073795A" w:rsidRDefault="0073795A" w:rsidP="0073795A">
            <w:pPr>
              <w:numPr>
                <w:ilvl w:val="0"/>
                <w:numId w:val="7"/>
              </w:numPr>
              <w:spacing w:before="200" w:after="200" w:line="276" w:lineRule="auto"/>
              <w:contextualSpacing/>
            </w:pPr>
            <w:r>
              <w:t xml:space="preserve">Demonstrates an </w:t>
            </w:r>
            <w:r w:rsidR="00D907DD">
              <w:t>sound</w:t>
            </w:r>
            <w:r>
              <w:t xml:space="preserve"> ability to use a formalised testing method to detect bugs in the final solution</w:t>
            </w:r>
          </w:p>
          <w:p w:rsidR="0073795A" w:rsidRPr="00D907DD" w:rsidRDefault="0073795A" w:rsidP="00D907DD">
            <w:pPr>
              <w:numPr>
                <w:ilvl w:val="0"/>
                <w:numId w:val="7"/>
              </w:numPr>
              <w:spacing w:before="200" w:after="200" w:line="276" w:lineRule="auto"/>
              <w:contextualSpacing/>
            </w:pPr>
            <w:r>
              <w:t xml:space="preserve">Demonstrates an </w:t>
            </w:r>
            <w:r w:rsidR="00D907DD">
              <w:t>sound</w:t>
            </w:r>
            <w:r>
              <w:t xml:space="preserve"> ability to document the bug which are discovered by users</w:t>
            </w:r>
          </w:p>
        </w:tc>
        <w:tc>
          <w:tcPr>
            <w:tcW w:w="1134" w:type="dxa"/>
          </w:tcPr>
          <w:p w:rsidR="0073795A" w:rsidRDefault="00AB578C" w:rsidP="002A2413">
            <w:pPr>
              <w:spacing w:before="200"/>
              <w:jc w:val="right"/>
            </w:pPr>
            <w:r>
              <w:t>3-4</w:t>
            </w:r>
          </w:p>
        </w:tc>
      </w:tr>
      <w:tr w:rsidR="00D907DD" w:rsidRPr="0089484C" w:rsidTr="002A2413">
        <w:tc>
          <w:tcPr>
            <w:tcW w:w="9180" w:type="dxa"/>
            <w:vAlign w:val="center"/>
          </w:tcPr>
          <w:p w:rsidR="00AE45B6" w:rsidRDefault="00AE45B6" w:rsidP="00AE45B6">
            <w:pPr>
              <w:numPr>
                <w:ilvl w:val="0"/>
                <w:numId w:val="7"/>
              </w:numPr>
              <w:spacing w:before="200" w:after="200" w:line="276" w:lineRule="auto"/>
              <w:contextualSpacing/>
            </w:pPr>
            <w:r>
              <w:t xml:space="preserve">Demonstrates an </w:t>
            </w:r>
            <w:r w:rsidR="008358CD">
              <w:t>limited</w:t>
            </w:r>
            <w:r>
              <w:t xml:space="preserve"> ability to use a formalised testing method to detect bugs in the final solution</w:t>
            </w:r>
          </w:p>
          <w:p w:rsidR="00D907DD" w:rsidRDefault="00AE45B6" w:rsidP="008358CD">
            <w:pPr>
              <w:numPr>
                <w:ilvl w:val="0"/>
                <w:numId w:val="7"/>
              </w:numPr>
              <w:spacing w:before="200"/>
              <w:contextualSpacing/>
            </w:pPr>
            <w:r>
              <w:t xml:space="preserve">Demonstrates an </w:t>
            </w:r>
            <w:r w:rsidR="008358CD">
              <w:t>limited</w:t>
            </w:r>
            <w:r>
              <w:t xml:space="preserve"> ability to document the bug which are discovered by users</w:t>
            </w:r>
          </w:p>
        </w:tc>
        <w:tc>
          <w:tcPr>
            <w:tcW w:w="1134" w:type="dxa"/>
          </w:tcPr>
          <w:p w:rsidR="00D907DD" w:rsidRDefault="00D907DD" w:rsidP="002A2413">
            <w:pPr>
              <w:spacing w:before="200"/>
              <w:jc w:val="right"/>
            </w:pPr>
            <w:r>
              <w:t>1-2</w:t>
            </w:r>
          </w:p>
        </w:tc>
      </w:tr>
    </w:tbl>
    <w:p w:rsidR="00186593" w:rsidRDefault="00186593" w:rsidP="00E45D76"/>
    <w:p w:rsidR="004C493C" w:rsidRDefault="004C493C">
      <w:pPr>
        <w:jc w:val="left"/>
        <w:rPr>
          <w:rFonts w:asciiTheme="majorHAnsi" w:eastAsiaTheme="majorEastAsia" w:hAnsiTheme="majorHAnsi" w:cstheme="majorBidi"/>
          <w:b/>
          <w:bCs/>
          <w:sz w:val="32"/>
          <w:szCs w:val="28"/>
        </w:rPr>
      </w:pPr>
      <w:r>
        <w:br w:type="page"/>
      </w:r>
    </w:p>
    <w:p w:rsidR="00AB3CD1" w:rsidRPr="00262E20" w:rsidRDefault="00AB3CD1" w:rsidP="00262E20">
      <w:pPr>
        <w:pStyle w:val="Heading1"/>
      </w:pPr>
      <w:r>
        <w:lastRenderedPageBreak/>
        <w:t>Assessment Student Evaluation</w:t>
      </w:r>
    </w:p>
    <w:p w:rsidR="00AB3CD1" w:rsidRPr="00E41FA8" w:rsidRDefault="00AB3CD1" w:rsidP="00262E20">
      <w:pPr>
        <w:pStyle w:val="Heading2"/>
      </w:pPr>
      <w:r w:rsidRPr="00E41FA8">
        <w:t>At the time of submission</w:t>
      </w:r>
    </w:p>
    <w:p w:rsidR="00AB3CD1" w:rsidRPr="008074D3" w:rsidRDefault="00AB3CD1" w:rsidP="00AB3CD1">
      <w:pPr>
        <w:pStyle w:val="Header"/>
        <w:rPr>
          <w:rFonts w:cstheme="minorHAnsi"/>
        </w:rPr>
      </w:pPr>
    </w:p>
    <w:p w:rsidR="00AB3CD1" w:rsidRPr="00C0789A" w:rsidRDefault="00AB3CD1" w:rsidP="00AB3CD1">
      <w:pPr>
        <w:pStyle w:val="Header"/>
        <w:rPr>
          <w:rFonts w:cstheme="minorHAnsi"/>
          <w:i/>
        </w:rPr>
      </w:pPr>
      <w:r w:rsidRPr="00C0789A">
        <w:rPr>
          <w:rFonts w:cstheme="minorHAnsi"/>
          <w:i/>
        </w:rPr>
        <w:t>Circle a number (</w:t>
      </w:r>
      <w:r w:rsidRPr="00570382">
        <w:rPr>
          <w:rFonts w:cstheme="minorHAnsi"/>
          <w:b/>
          <w:i/>
        </w:rPr>
        <w:t>1</w:t>
      </w:r>
      <w:r w:rsidRPr="00C0789A">
        <w:rPr>
          <w:rFonts w:cstheme="minorHAnsi"/>
          <w:i/>
        </w:rPr>
        <w:t xml:space="preserve"> = strongly </w:t>
      </w:r>
      <w:r>
        <w:rPr>
          <w:rFonts w:cstheme="minorHAnsi"/>
          <w:i/>
        </w:rPr>
        <w:t>dis</w:t>
      </w:r>
      <w:r w:rsidRPr="00C0789A">
        <w:rPr>
          <w:rFonts w:cstheme="minorHAnsi"/>
          <w:i/>
        </w:rPr>
        <w:t xml:space="preserve">agree to </w:t>
      </w:r>
      <w:r w:rsidRPr="00570382">
        <w:rPr>
          <w:rFonts w:cstheme="minorHAnsi"/>
          <w:b/>
          <w:i/>
        </w:rPr>
        <w:t>5</w:t>
      </w:r>
      <w:r w:rsidRPr="00C0789A">
        <w:rPr>
          <w:rFonts w:cstheme="minorHAnsi"/>
          <w:i/>
        </w:rPr>
        <w:t xml:space="preserve"> = strongly </w:t>
      </w:r>
      <w:r>
        <w:rPr>
          <w:rFonts w:cstheme="minorHAnsi"/>
          <w:i/>
        </w:rPr>
        <w:t>agree</w:t>
      </w:r>
      <w:r w:rsidRPr="00C0789A">
        <w:rPr>
          <w:rFonts w:cstheme="minorHAnsi"/>
          <w:i/>
        </w:rPr>
        <w:t>)</w:t>
      </w:r>
    </w:p>
    <w:p w:rsidR="00AB3CD1" w:rsidRPr="008074D3" w:rsidRDefault="00AB3CD1" w:rsidP="00AB3CD1">
      <w:pPr>
        <w:pStyle w:val="Header"/>
        <w:rPr>
          <w:rFonts w:cstheme="minorHAnsi"/>
        </w:rPr>
      </w:pPr>
    </w:p>
    <w:p w:rsidR="00AB3CD1" w:rsidRPr="008074D3" w:rsidRDefault="00AB3CD1" w:rsidP="00AB3CD1">
      <w:pPr>
        <w:pStyle w:val="Header"/>
        <w:tabs>
          <w:tab w:val="clear" w:pos="4320"/>
          <w:tab w:val="clear" w:pos="8640"/>
          <w:tab w:val="right" w:pos="9631"/>
        </w:tabs>
        <w:rPr>
          <w:rFonts w:cstheme="minorHAnsi"/>
        </w:rPr>
      </w:pPr>
      <w:r w:rsidRPr="008074D3">
        <w:rPr>
          <w:rFonts w:cstheme="minorHAnsi"/>
        </w:rPr>
        <w:t xml:space="preserve">This is my best work </w:t>
      </w:r>
      <w:r w:rsidRPr="008074D3">
        <w:rPr>
          <w:rFonts w:cstheme="minorHAnsi"/>
          <w:b/>
        </w:rPr>
        <w:t>1  2  3  4  5</w:t>
      </w:r>
      <w:r w:rsidRPr="008074D3">
        <w:rPr>
          <w:rFonts w:cstheme="minorHAnsi"/>
        </w:rPr>
        <w:tab/>
        <w:t xml:space="preserve">             I was organized </w:t>
      </w:r>
      <w:r w:rsidRPr="008074D3">
        <w:rPr>
          <w:rFonts w:cstheme="minorHAnsi"/>
          <w:b/>
        </w:rPr>
        <w:t>1  2  3  4  5</w:t>
      </w:r>
    </w:p>
    <w:p w:rsidR="00AB3CD1" w:rsidRPr="008074D3" w:rsidRDefault="00AB3CD1" w:rsidP="00AB3CD1">
      <w:pPr>
        <w:pStyle w:val="Header"/>
        <w:tabs>
          <w:tab w:val="clear" w:pos="4320"/>
          <w:tab w:val="clear" w:pos="8640"/>
        </w:tabs>
        <w:rPr>
          <w:rFonts w:cstheme="minorHAnsi"/>
        </w:rPr>
      </w:pPr>
      <w:r w:rsidRPr="008074D3">
        <w:rPr>
          <w:rFonts w:cstheme="minorHAnsi"/>
        </w:rPr>
        <w:t xml:space="preserve">  </w:t>
      </w:r>
    </w:p>
    <w:p w:rsidR="00AB3CD1" w:rsidRPr="008074D3" w:rsidRDefault="00AB3CD1" w:rsidP="00AB3CD1">
      <w:pPr>
        <w:pStyle w:val="Header"/>
        <w:tabs>
          <w:tab w:val="clear" w:pos="4320"/>
          <w:tab w:val="clear" w:pos="8640"/>
          <w:tab w:val="right" w:pos="9639"/>
        </w:tabs>
        <w:rPr>
          <w:rFonts w:cstheme="minorHAnsi"/>
        </w:rPr>
      </w:pPr>
      <w:r w:rsidRPr="008074D3">
        <w:rPr>
          <w:rFonts w:cstheme="minorHAnsi"/>
        </w:rPr>
        <w:t xml:space="preserve">I understood the task </w:t>
      </w:r>
      <w:r w:rsidRPr="008074D3">
        <w:rPr>
          <w:rFonts w:cstheme="minorHAnsi"/>
          <w:b/>
        </w:rPr>
        <w:t>1  2  3  4  5</w:t>
      </w:r>
      <w:r w:rsidRPr="008074D3">
        <w:rPr>
          <w:rFonts w:cstheme="minorHAnsi"/>
        </w:rPr>
        <w:tab/>
        <w:t xml:space="preserve">I took notice of the marking guidelines </w:t>
      </w:r>
      <w:r w:rsidRPr="008074D3">
        <w:rPr>
          <w:rFonts w:cstheme="minorHAnsi"/>
          <w:b/>
        </w:rPr>
        <w:t>1  2  3  4  5</w:t>
      </w:r>
    </w:p>
    <w:p w:rsidR="00AB3CD1" w:rsidRPr="008074D3" w:rsidRDefault="00AB3CD1" w:rsidP="00AB3CD1">
      <w:pPr>
        <w:pStyle w:val="Header"/>
        <w:rPr>
          <w:rFonts w:cstheme="minorHAnsi"/>
        </w:rPr>
      </w:pPr>
    </w:p>
    <w:p w:rsidR="00AB3CD1" w:rsidRPr="008074D3" w:rsidRDefault="00AB3CD1" w:rsidP="00AB3CD1">
      <w:pPr>
        <w:pStyle w:val="Header"/>
        <w:tabs>
          <w:tab w:val="clear" w:pos="4320"/>
          <w:tab w:val="clear" w:pos="8640"/>
        </w:tabs>
        <w:rPr>
          <w:rFonts w:cstheme="minorHAnsi"/>
        </w:rPr>
      </w:pPr>
      <w:r w:rsidRPr="008074D3">
        <w:rPr>
          <w:rFonts w:cstheme="minorHAnsi"/>
        </w:rPr>
        <w:t>This assessment took me</w:t>
      </w:r>
      <w:r w:rsidR="00CA346D">
        <w:rPr>
          <w:rFonts w:cstheme="minorHAnsi"/>
        </w:rPr>
        <w:tab/>
      </w:r>
      <w:r>
        <w:rPr>
          <w:rFonts w:cstheme="minorHAnsi"/>
        </w:rPr>
        <w:tab/>
      </w:r>
      <w:r w:rsidRPr="00E41FA8">
        <w:rPr>
          <w:rFonts w:cstheme="minorHAnsi"/>
          <w:b/>
        </w:rPr>
        <w:t>0-1</w:t>
      </w:r>
      <w:r>
        <w:rPr>
          <w:rFonts w:cstheme="minorHAnsi"/>
          <w:b/>
        </w:rPr>
        <w:tab/>
      </w:r>
      <w:r w:rsidRPr="00E41FA8">
        <w:rPr>
          <w:rFonts w:cstheme="minorHAnsi"/>
          <w:b/>
        </w:rPr>
        <w:t xml:space="preserve"> 2-3</w:t>
      </w:r>
      <w:r>
        <w:rPr>
          <w:rFonts w:cstheme="minorHAnsi"/>
          <w:b/>
        </w:rPr>
        <w:tab/>
      </w:r>
      <w:r w:rsidRPr="00E41FA8">
        <w:rPr>
          <w:rFonts w:cstheme="minorHAnsi"/>
          <w:b/>
        </w:rPr>
        <w:t xml:space="preserve"> 4-5</w:t>
      </w:r>
      <w:r>
        <w:rPr>
          <w:rFonts w:cstheme="minorHAnsi"/>
          <w:b/>
        </w:rPr>
        <w:tab/>
      </w:r>
      <w:r w:rsidRPr="00E41FA8">
        <w:rPr>
          <w:rFonts w:cstheme="minorHAnsi"/>
          <w:b/>
        </w:rPr>
        <w:t xml:space="preserve"> 6-7</w:t>
      </w:r>
      <w:r>
        <w:rPr>
          <w:rFonts w:cstheme="minorHAnsi"/>
          <w:b/>
        </w:rPr>
        <w:tab/>
      </w:r>
      <w:r w:rsidRPr="00E41FA8">
        <w:rPr>
          <w:rFonts w:cstheme="minorHAnsi"/>
          <w:b/>
        </w:rPr>
        <w:t xml:space="preserve"> 8+</w:t>
      </w:r>
      <w:r>
        <w:rPr>
          <w:rFonts w:cstheme="minorHAnsi"/>
          <w:b/>
        </w:rPr>
        <w:tab/>
      </w:r>
      <w:r w:rsidR="00CA346D">
        <w:rPr>
          <w:rFonts w:cstheme="minorHAnsi"/>
          <w:b/>
        </w:rPr>
        <w:tab/>
      </w:r>
      <w:r>
        <w:rPr>
          <w:rFonts w:cstheme="minorHAnsi"/>
        </w:rPr>
        <w:t>hours to complete</w:t>
      </w:r>
      <w:r w:rsidRPr="008074D3">
        <w:rPr>
          <w:rFonts w:cstheme="minorHAnsi"/>
        </w:rPr>
        <w:t>.</w:t>
      </w:r>
    </w:p>
    <w:p w:rsidR="00AB3CD1" w:rsidRPr="008074D3" w:rsidRDefault="00AB3CD1" w:rsidP="00AB3CD1">
      <w:pPr>
        <w:pStyle w:val="Header"/>
        <w:rPr>
          <w:rFonts w:cstheme="minorHAnsi"/>
        </w:rPr>
      </w:pPr>
    </w:p>
    <w:p w:rsidR="00AB3CD1" w:rsidRPr="00573D15" w:rsidRDefault="00AB3CD1" w:rsidP="00AB3CD1">
      <w:pPr>
        <w:pStyle w:val="Header"/>
        <w:rPr>
          <w:rFonts w:cstheme="minorHAnsi"/>
          <w:b/>
        </w:rPr>
      </w:pPr>
      <w:r w:rsidRPr="00573D15">
        <w:rPr>
          <w:rFonts w:cstheme="minorHAnsi"/>
          <w:b/>
        </w:rPr>
        <w:t xml:space="preserve">Next time I will </w:t>
      </w:r>
    </w:p>
    <w:p w:rsidR="00AB3CD1" w:rsidRDefault="00AB3CD1" w:rsidP="00AB3CD1">
      <w:pPr>
        <w:pStyle w:val="Header"/>
        <w:tabs>
          <w:tab w:val="clear" w:pos="4320"/>
          <w:tab w:val="clear" w:pos="8640"/>
          <w:tab w:val="right" w:leader="underscore" w:pos="9631"/>
        </w:tabs>
        <w:spacing w:before="240"/>
        <w:rPr>
          <w:rFonts w:cstheme="minorHAnsi"/>
        </w:rPr>
      </w:pPr>
      <w:r>
        <w:rPr>
          <w:rFonts w:cstheme="minorHAnsi"/>
        </w:rPr>
        <w:tab/>
      </w:r>
    </w:p>
    <w:p w:rsidR="00AB3CD1" w:rsidRDefault="00AB3CD1" w:rsidP="00AB3CD1">
      <w:pPr>
        <w:pStyle w:val="Header"/>
        <w:tabs>
          <w:tab w:val="clear" w:pos="4320"/>
          <w:tab w:val="clear" w:pos="8640"/>
          <w:tab w:val="right" w:leader="underscore" w:pos="9631"/>
        </w:tabs>
        <w:spacing w:before="240"/>
        <w:rPr>
          <w:rFonts w:cstheme="minorHAnsi"/>
        </w:rPr>
      </w:pPr>
      <w:r>
        <w:rPr>
          <w:rFonts w:cstheme="minorHAnsi"/>
        </w:rPr>
        <w:tab/>
      </w:r>
    </w:p>
    <w:p w:rsidR="00AB3CD1" w:rsidRDefault="00AB3CD1" w:rsidP="00AB3CD1">
      <w:pPr>
        <w:pStyle w:val="Header"/>
        <w:tabs>
          <w:tab w:val="clear" w:pos="4320"/>
          <w:tab w:val="clear" w:pos="8640"/>
          <w:tab w:val="right" w:leader="underscore" w:pos="9631"/>
        </w:tabs>
        <w:spacing w:before="240"/>
        <w:rPr>
          <w:rFonts w:cstheme="minorHAnsi"/>
        </w:rPr>
      </w:pPr>
      <w:r>
        <w:rPr>
          <w:rFonts w:cstheme="minorHAnsi"/>
        </w:rPr>
        <w:tab/>
      </w:r>
    </w:p>
    <w:p w:rsidR="00AB3CD1" w:rsidRDefault="00AB3CD1" w:rsidP="00AB3CD1">
      <w:pPr>
        <w:pStyle w:val="Header"/>
        <w:tabs>
          <w:tab w:val="clear" w:pos="4320"/>
          <w:tab w:val="clear" w:pos="8640"/>
          <w:tab w:val="right" w:leader="underscore" w:pos="9631"/>
        </w:tabs>
        <w:spacing w:before="240"/>
        <w:rPr>
          <w:rFonts w:cstheme="minorHAnsi"/>
        </w:rPr>
      </w:pPr>
      <w:r>
        <w:rPr>
          <w:rFonts w:cstheme="minorHAnsi"/>
        </w:rPr>
        <w:tab/>
      </w:r>
    </w:p>
    <w:p w:rsidR="00AB3CD1" w:rsidRDefault="00AB3CD1" w:rsidP="00AB3CD1">
      <w:pPr>
        <w:pStyle w:val="Header"/>
        <w:tabs>
          <w:tab w:val="clear" w:pos="4320"/>
          <w:tab w:val="clear" w:pos="8640"/>
          <w:tab w:val="right" w:leader="underscore" w:pos="9631"/>
        </w:tabs>
        <w:spacing w:before="240"/>
        <w:rPr>
          <w:rFonts w:cstheme="minorHAnsi"/>
        </w:rPr>
      </w:pPr>
      <w:r>
        <w:rPr>
          <w:rFonts w:cstheme="minorHAnsi"/>
        </w:rPr>
        <w:tab/>
      </w:r>
    </w:p>
    <w:p w:rsidR="00AB3CD1" w:rsidRPr="008074D3" w:rsidRDefault="00AB3CD1" w:rsidP="00AB3CD1">
      <w:pPr>
        <w:pStyle w:val="Header"/>
        <w:tabs>
          <w:tab w:val="clear" w:pos="4320"/>
          <w:tab w:val="clear" w:pos="8640"/>
          <w:tab w:val="right" w:leader="underscore" w:pos="9631"/>
        </w:tabs>
        <w:spacing w:before="240"/>
        <w:rPr>
          <w:rFonts w:cstheme="minorHAnsi"/>
        </w:rPr>
      </w:pPr>
      <w:r>
        <w:rPr>
          <w:rFonts w:cstheme="minorHAnsi"/>
        </w:rPr>
        <w:tab/>
      </w:r>
    </w:p>
    <w:p w:rsidR="00473FD3" w:rsidRPr="00E82423" w:rsidRDefault="00473FD3" w:rsidP="00E82423">
      <w:pPr>
        <w:jc w:val="left"/>
        <w:rPr>
          <w:rFonts w:ascii="Arial" w:eastAsia="Times New Roman" w:hAnsi="Arial" w:cs="Times New Roman"/>
          <w:sz w:val="24"/>
          <w:szCs w:val="24"/>
        </w:rPr>
      </w:pPr>
    </w:p>
    <w:sectPr w:rsidR="00473FD3" w:rsidRPr="00E82423" w:rsidSect="002C5B0B">
      <w:pgSz w:w="11906" w:h="16838"/>
      <w:pgMar w:top="851" w:right="851" w:bottom="1440" w:left="85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B0D85"/>
    <w:multiLevelType w:val="hybridMultilevel"/>
    <w:tmpl w:val="599E67B4"/>
    <w:lvl w:ilvl="0" w:tplc="C3CAB014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0F2CB1"/>
    <w:multiLevelType w:val="hybridMultilevel"/>
    <w:tmpl w:val="93FE0DDA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595EC5"/>
    <w:multiLevelType w:val="hybridMultilevel"/>
    <w:tmpl w:val="FD788F9E"/>
    <w:lvl w:ilvl="0" w:tplc="C32AC426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66B819E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0F205B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2BC2FF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E3E21B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3C84FA2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B00C3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7C617C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E4A16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E8A0667"/>
    <w:multiLevelType w:val="hybridMultilevel"/>
    <w:tmpl w:val="52B0B978"/>
    <w:lvl w:ilvl="0" w:tplc="A7DE8024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3A687A"/>
    <w:multiLevelType w:val="hybridMultilevel"/>
    <w:tmpl w:val="D5F8221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C97C53"/>
    <w:multiLevelType w:val="hybridMultilevel"/>
    <w:tmpl w:val="904A080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61313F0"/>
    <w:multiLevelType w:val="hybridMultilevel"/>
    <w:tmpl w:val="366637A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B75E00"/>
    <w:multiLevelType w:val="hybridMultilevel"/>
    <w:tmpl w:val="F50C6DF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BD16331"/>
    <w:multiLevelType w:val="hybridMultilevel"/>
    <w:tmpl w:val="427CE1CA"/>
    <w:lvl w:ilvl="0" w:tplc="97B6AB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CB781F"/>
    <w:multiLevelType w:val="hybridMultilevel"/>
    <w:tmpl w:val="34FCEE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7F06D06"/>
    <w:multiLevelType w:val="hybridMultilevel"/>
    <w:tmpl w:val="A41AF2B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BA470C4"/>
    <w:multiLevelType w:val="hybridMultilevel"/>
    <w:tmpl w:val="6734AD72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D41515B"/>
    <w:multiLevelType w:val="hybridMultilevel"/>
    <w:tmpl w:val="C66C9BCE"/>
    <w:lvl w:ilvl="0" w:tplc="D2080D6E">
      <w:start w:val="1"/>
      <w:numFmt w:val="lowerLetter"/>
      <w:pStyle w:val="ListParagraph"/>
      <w:lvlText w:val="%1)"/>
      <w:lvlJc w:val="left"/>
      <w:pPr>
        <w:ind w:left="720" w:hanging="360"/>
      </w:pPr>
      <w:rPr>
        <w:rFonts w:asciiTheme="minorHAnsi" w:hAnsiTheme="minorHAnsi" w:cstheme="minorHAnsi" w:hint="default"/>
        <w:sz w:val="22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DD3264A"/>
    <w:multiLevelType w:val="hybridMultilevel"/>
    <w:tmpl w:val="61B4A5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F6E57B4"/>
    <w:multiLevelType w:val="hybridMultilevel"/>
    <w:tmpl w:val="BEBE3392"/>
    <w:lvl w:ilvl="0" w:tplc="CFF0E72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FA50DFB"/>
    <w:multiLevelType w:val="hybridMultilevel"/>
    <w:tmpl w:val="EF727FAA"/>
    <w:lvl w:ilvl="0" w:tplc="C3CAB014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FB035F7"/>
    <w:multiLevelType w:val="hybridMultilevel"/>
    <w:tmpl w:val="C8945854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921678A"/>
    <w:multiLevelType w:val="hybridMultilevel"/>
    <w:tmpl w:val="974497A8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D97794A"/>
    <w:multiLevelType w:val="hybridMultilevel"/>
    <w:tmpl w:val="A7EC7BB0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EBF722E"/>
    <w:multiLevelType w:val="hybridMultilevel"/>
    <w:tmpl w:val="BD4802AA"/>
    <w:lvl w:ilvl="0" w:tplc="1D3605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09268B6"/>
    <w:multiLevelType w:val="hybridMultilevel"/>
    <w:tmpl w:val="D09A25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FDE4084"/>
    <w:multiLevelType w:val="hybridMultilevel"/>
    <w:tmpl w:val="BC90794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00A568A"/>
    <w:multiLevelType w:val="hybridMultilevel"/>
    <w:tmpl w:val="0154673C"/>
    <w:lvl w:ilvl="0" w:tplc="EAE03A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F2D7BD9"/>
    <w:multiLevelType w:val="hybridMultilevel"/>
    <w:tmpl w:val="0DC81FB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00B50C0"/>
    <w:multiLevelType w:val="hybridMultilevel"/>
    <w:tmpl w:val="974497A8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0F96D42"/>
    <w:multiLevelType w:val="hybridMultilevel"/>
    <w:tmpl w:val="6BDEB1EE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E0F7EAE"/>
    <w:multiLevelType w:val="hybridMultilevel"/>
    <w:tmpl w:val="D5AE2DEE"/>
    <w:lvl w:ilvl="0" w:tplc="72B4BEAA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sz w:val="20"/>
        <w:szCs w:val="20"/>
      </w:rPr>
    </w:lvl>
    <w:lvl w:ilvl="1" w:tplc="0C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7">
    <w:nsid w:val="766255FE"/>
    <w:multiLevelType w:val="hybridMultilevel"/>
    <w:tmpl w:val="37B6D002"/>
    <w:lvl w:ilvl="0" w:tplc="C3CAB014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6A4331B"/>
    <w:multiLevelType w:val="hybridMultilevel"/>
    <w:tmpl w:val="79228A48"/>
    <w:lvl w:ilvl="0" w:tplc="7D720610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HAnsi" w:hint="default"/>
        <w:sz w:val="22"/>
        <w:szCs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764173A"/>
    <w:multiLevelType w:val="hybridMultilevel"/>
    <w:tmpl w:val="9114344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AE73B70"/>
    <w:multiLevelType w:val="hybridMultilevel"/>
    <w:tmpl w:val="79228A48"/>
    <w:lvl w:ilvl="0" w:tplc="7D720610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HAnsi" w:hint="default"/>
        <w:sz w:val="22"/>
        <w:szCs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E624D9A"/>
    <w:multiLevelType w:val="hybridMultilevel"/>
    <w:tmpl w:val="F97CBE78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22"/>
  </w:num>
  <w:num w:numId="3">
    <w:abstractNumId w:val="8"/>
  </w:num>
  <w:num w:numId="4">
    <w:abstractNumId w:val="26"/>
  </w:num>
  <w:num w:numId="5">
    <w:abstractNumId w:val="31"/>
  </w:num>
  <w:num w:numId="6">
    <w:abstractNumId w:val="3"/>
  </w:num>
  <w:num w:numId="7">
    <w:abstractNumId w:val="13"/>
  </w:num>
  <w:num w:numId="8">
    <w:abstractNumId w:val="11"/>
  </w:num>
  <w:num w:numId="9">
    <w:abstractNumId w:val="20"/>
  </w:num>
  <w:num w:numId="10">
    <w:abstractNumId w:val="23"/>
  </w:num>
  <w:num w:numId="11">
    <w:abstractNumId w:val="5"/>
  </w:num>
  <w:num w:numId="12">
    <w:abstractNumId w:val="9"/>
  </w:num>
  <w:num w:numId="13">
    <w:abstractNumId w:val="12"/>
  </w:num>
  <w:num w:numId="14">
    <w:abstractNumId w:val="24"/>
  </w:num>
  <w:num w:numId="15">
    <w:abstractNumId w:val="12"/>
    <w:lvlOverride w:ilvl="0">
      <w:startOverride w:val="1"/>
    </w:lvlOverride>
  </w:num>
  <w:num w:numId="16">
    <w:abstractNumId w:val="6"/>
  </w:num>
  <w:num w:numId="17">
    <w:abstractNumId w:val="17"/>
  </w:num>
  <w:num w:numId="18">
    <w:abstractNumId w:val="30"/>
  </w:num>
  <w:num w:numId="19">
    <w:abstractNumId w:val="28"/>
  </w:num>
  <w:num w:numId="20">
    <w:abstractNumId w:val="2"/>
  </w:num>
  <w:num w:numId="21">
    <w:abstractNumId w:val="14"/>
  </w:num>
  <w:num w:numId="22">
    <w:abstractNumId w:val="7"/>
  </w:num>
  <w:num w:numId="23">
    <w:abstractNumId w:val="4"/>
  </w:num>
  <w:num w:numId="24">
    <w:abstractNumId w:val="21"/>
  </w:num>
  <w:num w:numId="25">
    <w:abstractNumId w:val="18"/>
  </w:num>
  <w:num w:numId="26">
    <w:abstractNumId w:val="10"/>
  </w:num>
  <w:num w:numId="27">
    <w:abstractNumId w:val="0"/>
  </w:num>
  <w:num w:numId="28">
    <w:abstractNumId w:val="25"/>
  </w:num>
  <w:num w:numId="29">
    <w:abstractNumId w:val="19"/>
  </w:num>
  <w:num w:numId="30">
    <w:abstractNumId w:val="16"/>
  </w:num>
  <w:num w:numId="31">
    <w:abstractNumId w:val="27"/>
  </w:num>
  <w:num w:numId="32">
    <w:abstractNumId w:val="1"/>
  </w:num>
  <w:num w:numId="3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attachedTemplate r:id="rId1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4828"/>
    <w:rsid w:val="00003FA7"/>
    <w:rsid w:val="00005474"/>
    <w:rsid w:val="0000676C"/>
    <w:rsid w:val="00011482"/>
    <w:rsid w:val="00011F73"/>
    <w:rsid w:val="0001200A"/>
    <w:rsid w:val="00022D0C"/>
    <w:rsid w:val="000274E9"/>
    <w:rsid w:val="00036910"/>
    <w:rsid w:val="00041281"/>
    <w:rsid w:val="00042DD1"/>
    <w:rsid w:val="00045235"/>
    <w:rsid w:val="000545CE"/>
    <w:rsid w:val="00057029"/>
    <w:rsid w:val="00062483"/>
    <w:rsid w:val="0007009C"/>
    <w:rsid w:val="0007040A"/>
    <w:rsid w:val="000773BA"/>
    <w:rsid w:val="000857CA"/>
    <w:rsid w:val="00093C4D"/>
    <w:rsid w:val="000A1281"/>
    <w:rsid w:val="000A6261"/>
    <w:rsid w:val="000B4162"/>
    <w:rsid w:val="000B5F5E"/>
    <w:rsid w:val="000C135E"/>
    <w:rsid w:val="000C234A"/>
    <w:rsid w:val="000C385F"/>
    <w:rsid w:val="000C41DE"/>
    <w:rsid w:val="000D1571"/>
    <w:rsid w:val="000D2C93"/>
    <w:rsid w:val="000D4A5C"/>
    <w:rsid w:val="000D4BEA"/>
    <w:rsid w:val="000D5BBE"/>
    <w:rsid w:val="000D7997"/>
    <w:rsid w:val="000E23A6"/>
    <w:rsid w:val="000E2E35"/>
    <w:rsid w:val="000E6C66"/>
    <w:rsid w:val="000F3319"/>
    <w:rsid w:val="000F66C3"/>
    <w:rsid w:val="0010016C"/>
    <w:rsid w:val="00111DDF"/>
    <w:rsid w:val="0011260E"/>
    <w:rsid w:val="00114717"/>
    <w:rsid w:val="00142A3D"/>
    <w:rsid w:val="00150E6A"/>
    <w:rsid w:val="001678CC"/>
    <w:rsid w:val="00176F29"/>
    <w:rsid w:val="00181936"/>
    <w:rsid w:val="00182D1E"/>
    <w:rsid w:val="00183147"/>
    <w:rsid w:val="00186593"/>
    <w:rsid w:val="00186602"/>
    <w:rsid w:val="00187E0F"/>
    <w:rsid w:val="00191EE2"/>
    <w:rsid w:val="0019738E"/>
    <w:rsid w:val="001978AB"/>
    <w:rsid w:val="001B48EE"/>
    <w:rsid w:val="001B6A10"/>
    <w:rsid w:val="001C04BA"/>
    <w:rsid w:val="001C2124"/>
    <w:rsid w:val="001C328E"/>
    <w:rsid w:val="001C79ED"/>
    <w:rsid w:val="001F7C00"/>
    <w:rsid w:val="00200609"/>
    <w:rsid w:val="00202EC2"/>
    <w:rsid w:val="00215912"/>
    <w:rsid w:val="002179CC"/>
    <w:rsid w:val="00224C55"/>
    <w:rsid w:val="00225EF2"/>
    <w:rsid w:val="00226D54"/>
    <w:rsid w:val="002339D0"/>
    <w:rsid w:val="00234ACD"/>
    <w:rsid w:val="002535C5"/>
    <w:rsid w:val="002627E3"/>
    <w:rsid w:val="00262E20"/>
    <w:rsid w:val="0027179B"/>
    <w:rsid w:val="00274955"/>
    <w:rsid w:val="002879DC"/>
    <w:rsid w:val="002934EA"/>
    <w:rsid w:val="00295DFA"/>
    <w:rsid w:val="00296D45"/>
    <w:rsid w:val="00296ECD"/>
    <w:rsid w:val="002A2A5C"/>
    <w:rsid w:val="002A4910"/>
    <w:rsid w:val="002A63DA"/>
    <w:rsid w:val="002C59CF"/>
    <w:rsid w:val="002C5B0B"/>
    <w:rsid w:val="002C7FB1"/>
    <w:rsid w:val="002D1305"/>
    <w:rsid w:val="002D2A6D"/>
    <w:rsid w:val="002D40FB"/>
    <w:rsid w:val="002E0B3E"/>
    <w:rsid w:val="002E1E29"/>
    <w:rsid w:val="002E2D0F"/>
    <w:rsid w:val="002E4CD1"/>
    <w:rsid w:val="002F7E5A"/>
    <w:rsid w:val="003000BF"/>
    <w:rsid w:val="003041CE"/>
    <w:rsid w:val="003069CC"/>
    <w:rsid w:val="00324F9A"/>
    <w:rsid w:val="0032591D"/>
    <w:rsid w:val="00326BA1"/>
    <w:rsid w:val="0033340F"/>
    <w:rsid w:val="0034600E"/>
    <w:rsid w:val="00352B65"/>
    <w:rsid w:val="00354298"/>
    <w:rsid w:val="00357128"/>
    <w:rsid w:val="00361748"/>
    <w:rsid w:val="00365957"/>
    <w:rsid w:val="00367B53"/>
    <w:rsid w:val="00370192"/>
    <w:rsid w:val="003749B4"/>
    <w:rsid w:val="00377082"/>
    <w:rsid w:val="00377F91"/>
    <w:rsid w:val="00382082"/>
    <w:rsid w:val="00382448"/>
    <w:rsid w:val="0038455E"/>
    <w:rsid w:val="0038538F"/>
    <w:rsid w:val="003919CD"/>
    <w:rsid w:val="003A3740"/>
    <w:rsid w:val="003A4FF5"/>
    <w:rsid w:val="003B38AD"/>
    <w:rsid w:val="003B5765"/>
    <w:rsid w:val="003C4D15"/>
    <w:rsid w:val="003D3454"/>
    <w:rsid w:val="003E3462"/>
    <w:rsid w:val="003E65F6"/>
    <w:rsid w:val="003F3140"/>
    <w:rsid w:val="004001D6"/>
    <w:rsid w:val="00417EE6"/>
    <w:rsid w:val="00420D4C"/>
    <w:rsid w:val="004239A0"/>
    <w:rsid w:val="00423F33"/>
    <w:rsid w:val="004270E3"/>
    <w:rsid w:val="00431508"/>
    <w:rsid w:val="00433598"/>
    <w:rsid w:val="004421BB"/>
    <w:rsid w:val="004455EB"/>
    <w:rsid w:val="00452F77"/>
    <w:rsid w:val="004632D1"/>
    <w:rsid w:val="004718C9"/>
    <w:rsid w:val="00473BCA"/>
    <w:rsid w:val="00473FD3"/>
    <w:rsid w:val="00480C62"/>
    <w:rsid w:val="00484AF9"/>
    <w:rsid w:val="004874AC"/>
    <w:rsid w:val="00491DC1"/>
    <w:rsid w:val="004A2CD8"/>
    <w:rsid w:val="004B1588"/>
    <w:rsid w:val="004B78C5"/>
    <w:rsid w:val="004C32FD"/>
    <w:rsid w:val="004C493C"/>
    <w:rsid w:val="004C7CBD"/>
    <w:rsid w:val="004D0921"/>
    <w:rsid w:val="004D0A47"/>
    <w:rsid w:val="004E0338"/>
    <w:rsid w:val="004E5EE4"/>
    <w:rsid w:val="0050131C"/>
    <w:rsid w:val="00504309"/>
    <w:rsid w:val="00516EA5"/>
    <w:rsid w:val="00520D57"/>
    <w:rsid w:val="00520E65"/>
    <w:rsid w:val="00524A69"/>
    <w:rsid w:val="00525E9A"/>
    <w:rsid w:val="00527B4D"/>
    <w:rsid w:val="00530230"/>
    <w:rsid w:val="005351ED"/>
    <w:rsid w:val="00535EE5"/>
    <w:rsid w:val="005427FE"/>
    <w:rsid w:val="00544280"/>
    <w:rsid w:val="005507A8"/>
    <w:rsid w:val="00551560"/>
    <w:rsid w:val="00556126"/>
    <w:rsid w:val="00556E1B"/>
    <w:rsid w:val="00557AFA"/>
    <w:rsid w:val="005626F1"/>
    <w:rsid w:val="005676AE"/>
    <w:rsid w:val="00575B64"/>
    <w:rsid w:val="00582583"/>
    <w:rsid w:val="005846D4"/>
    <w:rsid w:val="00585518"/>
    <w:rsid w:val="00590828"/>
    <w:rsid w:val="00592877"/>
    <w:rsid w:val="00592B74"/>
    <w:rsid w:val="005938CD"/>
    <w:rsid w:val="005A0C89"/>
    <w:rsid w:val="005A261A"/>
    <w:rsid w:val="005A48A9"/>
    <w:rsid w:val="005A5933"/>
    <w:rsid w:val="005B34B9"/>
    <w:rsid w:val="005B4D7C"/>
    <w:rsid w:val="005B4F3F"/>
    <w:rsid w:val="005B5D91"/>
    <w:rsid w:val="005C2AA3"/>
    <w:rsid w:val="005C7F3C"/>
    <w:rsid w:val="005D17A7"/>
    <w:rsid w:val="005D1D52"/>
    <w:rsid w:val="005E459B"/>
    <w:rsid w:val="005E4981"/>
    <w:rsid w:val="005F5FCA"/>
    <w:rsid w:val="005F7D1E"/>
    <w:rsid w:val="00600048"/>
    <w:rsid w:val="00602189"/>
    <w:rsid w:val="00615E1D"/>
    <w:rsid w:val="0061744C"/>
    <w:rsid w:val="00626333"/>
    <w:rsid w:val="00626BBB"/>
    <w:rsid w:val="00630B63"/>
    <w:rsid w:val="006410A5"/>
    <w:rsid w:val="00642212"/>
    <w:rsid w:val="00645764"/>
    <w:rsid w:val="006468A4"/>
    <w:rsid w:val="00646961"/>
    <w:rsid w:val="00647554"/>
    <w:rsid w:val="00660B18"/>
    <w:rsid w:val="00670B14"/>
    <w:rsid w:val="00675A7A"/>
    <w:rsid w:val="00676BD9"/>
    <w:rsid w:val="006806C5"/>
    <w:rsid w:val="006809E1"/>
    <w:rsid w:val="0068445E"/>
    <w:rsid w:val="00686A3F"/>
    <w:rsid w:val="006947AF"/>
    <w:rsid w:val="0069795B"/>
    <w:rsid w:val="00697B6E"/>
    <w:rsid w:val="006A0849"/>
    <w:rsid w:val="006A0854"/>
    <w:rsid w:val="006A22AE"/>
    <w:rsid w:val="006A7854"/>
    <w:rsid w:val="006C4BA9"/>
    <w:rsid w:val="006C7C94"/>
    <w:rsid w:val="006D03C6"/>
    <w:rsid w:val="006E51A8"/>
    <w:rsid w:val="006E65AB"/>
    <w:rsid w:val="006F109F"/>
    <w:rsid w:val="006F1F4D"/>
    <w:rsid w:val="006F2525"/>
    <w:rsid w:val="006F4088"/>
    <w:rsid w:val="006F758F"/>
    <w:rsid w:val="0070143A"/>
    <w:rsid w:val="0071484D"/>
    <w:rsid w:val="00716E5B"/>
    <w:rsid w:val="007179BC"/>
    <w:rsid w:val="007238A4"/>
    <w:rsid w:val="00724032"/>
    <w:rsid w:val="00725681"/>
    <w:rsid w:val="00725D5C"/>
    <w:rsid w:val="00730771"/>
    <w:rsid w:val="00732BFC"/>
    <w:rsid w:val="007336E6"/>
    <w:rsid w:val="00733ECE"/>
    <w:rsid w:val="007340F5"/>
    <w:rsid w:val="0073435E"/>
    <w:rsid w:val="0073795A"/>
    <w:rsid w:val="00740126"/>
    <w:rsid w:val="00741FA2"/>
    <w:rsid w:val="00742E21"/>
    <w:rsid w:val="00742E72"/>
    <w:rsid w:val="007443AB"/>
    <w:rsid w:val="00744561"/>
    <w:rsid w:val="00746274"/>
    <w:rsid w:val="00747404"/>
    <w:rsid w:val="007501CB"/>
    <w:rsid w:val="0075135E"/>
    <w:rsid w:val="007514D8"/>
    <w:rsid w:val="0075195B"/>
    <w:rsid w:val="00752152"/>
    <w:rsid w:val="00753E7F"/>
    <w:rsid w:val="00754124"/>
    <w:rsid w:val="00755E39"/>
    <w:rsid w:val="007647BC"/>
    <w:rsid w:val="00767413"/>
    <w:rsid w:val="007679F6"/>
    <w:rsid w:val="00771AB1"/>
    <w:rsid w:val="007746F2"/>
    <w:rsid w:val="00775CFD"/>
    <w:rsid w:val="007833C9"/>
    <w:rsid w:val="00784628"/>
    <w:rsid w:val="0079332D"/>
    <w:rsid w:val="0079519D"/>
    <w:rsid w:val="007B13BB"/>
    <w:rsid w:val="007C7218"/>
    <w:rsid w:val="007D0E62"/>
    <w:rsid w:val="007E3B75"/>
    <w:rsid w:val="007E60AA"/>
    <w:rsid w:val="007E7C5F"/>
    <w:rsid w:val="007F1851"/>
    <w:rsid w:val="007F22EA"/>
    <w:rsid w:val="007F6826"/>
    <w:rsid w:val="00801585"/>
    <w:rsid w:val="008154B1"/>
    <w:rsid w:val="008228B8"/>
    <w:rsid w:val="00824B98"/>
    <w:rsid w:val="008358CD"/>
    <w:rsid w:val="0084309A"/>
    <w:rsid w:val="00850629"/>
    <w:rsid w:val="00855492"/>
    <w:rsid w:val="00857F7D"/>
    <w:rsid w:val="00861B16"/>
    <w:rsid w:val="00862840"/>
    <w:rsid w:val="00864F77"/>
    <w:rsid w:val="008676CA"/>
    <w:rsid w:val="008774DA"/>
    <w:rsid w:val="00881C76"/>
    <w:rsid w:val="008831E8"/>
    <w:rsid w:val="00887D32"/>
    <w:rsid w:val="00890902"/>
    <w:rsid w:val="00892170"/>
    <w:rsid w:val="008938DB"/>
    <w:rsid w:val="008A05F7"/>
    <w:rsid w:val="008A3041"/>
    <w:rsid w:val="008B2550"/>
    <w:rsid w:val="008B76E8"/>
    <w:rsid w:val="008C385E"/>
    <w:rsid w:val="008C4238"/>
    <w:rsid w:val="008C6DFA"/>
    <w:rsid w:val="008D4828"/>
    <w:rsid w:val="008D707F"/>
    <w:rsid w:val="008D761F"/>
    <w:rsid w:val="008E0E2B"/>
    <w:rsid w:val="008E2A79"/>
    <w:rsid w:val="008E65DD"/>
    <w:rsid w:val="008F2F22"/>
    <w:rsid w:val="008F33CD"/>
    <w:rsid w:val="008F5247"/>
    <w:rsid w:val="008F5EB0"/>
    <w:rsid w:val="008F6A0C"/>
    <w:rsid w:val="00912A58"/>
    <w:rsid w:val="00913035"/>
    <w:rsid w:val="009232EF"/>
    <w:rsid w:val="009255F5"/>
    <w:rsid w:val="00925745"/>
    <w:rsid w:val="00926B40"/>
    <w:rsid w:val="0093202A"/>
    <w:rsid w:val="00934BED"/>
    <w:rsid w:val="00940135"/>
    <w:rsid w:val="00953058"/>
    <w:rsid w:val="0096400D"/>
    <w:rsid w:val="00967DC4"/>
    <w:rsid w:val="00973D56"/>
    <w:rsid w:val="00973D97"/>
    <w:rsid w:val="00974267"/>
    <w:rsid w:val="00977F28"/>
    <w:rsid w:val="00986DA1"/>
    <w:rsid w:val="00991F48"/>
    <w:rsid w:val="009A3084"/>
    <w:rsid w:val="009A353A"/>
    <w:rsid w:val="009B0726"/>
    <w:rsid w:val="009B5F99"/>
    <w:rsid w:val="009C09FD"/>
    <w:rsid w:val="009C16E9"/>
    <w:rsid w:val="009D23E0"/>
    <w:rsid w:val="009D4221"/>
    <w:rsid w:val="009D6D2E"/>
    <w:rsid w:val="009E0045"/>
    <w:rsid w:val="009F4E18"/>
    <w:rsid w:val="009F530F"/>
    <w:rsid w:val="009F580B"/>
    <w:rsid w:val="00A10376"/>
    <w:rsid w:val="00A11550"/>
    <w:rsid w:val="00A21780"/>
    <w:rsid w:val="00A256E3"/>
    <w:rsid w:val="00A25BF2"/>
    <w:rsid w:val="00A3165F"/>
    <w:rsid w:val="00A47A44"/>
    <w:rsid w:val="00A5044E"/>
    <w:rsid w:val="00A50A2E"/>
    <w:rsid w:val="00A52961"/>
    <w:rsid w:val="00A56B14"/>
    <w:rsid w:val="00A63558"/>
    <w:rsid w:val="00A63D80"/>
    <w:rsid w:val="00A72163"/>
    <w:rsid w:val="00A730B5"/>
    <w:rsid w:val="00A77C2A"/>
    <w:rsid w:val="00A80F5C"/>
    <w:rsid w:val="00A860B1"/>
    <w:rsid w:val="00A86891"/>
    <w:rsid w:val="00A869DD"/>
    <w:rsid w:val="00A95AD5"/>
    <w:rsid w:val="00AA27D9"/>
    <w:rsid w:val="00AA453E"/>
    <w:rsid w:val="00AB3CD1"/>
    <w:rsid w:val="00AB561D"/>
    <w:rsid w:val="00AB578C"/>
    <w:rsid w:val="00AB57AD"/>
    <w:rsid w:val="00AB5B93"/>
    <w:rsid w:val="00AC2D82"/>
    <w:rsid w:val="00AD1733"/>
    <w:rsid w:val="00AE45B6"/>
    <w:rsid w:val="00AF41C7"/>
    <w:rsid w:val="00AF5DDC"/>
    <w:rsid w:val="00AF7770"/>
    <w:rsid w:val="00B06451"/>
    <w:rsid w:val="00B06AD8"/>
    <w:rsid w:val="00B11F1E"/>
    <w:rsid w:val="00B12AAD"/>
    <w:rsid w:val="00B13ED3"/>
    <w:rsid w:val="00B14983"/>
    <w:rsid w:val="00B15B13"/>
    <w:rsid w:val="00B20151"/>
    <w:rsid w:val="00B23218"/>
    <w:rsid w:val="00B248EC"/>
    <w:rsid w:val="00B24B22"/>
    <w:rsid w:val="00B25E58"/>
    <w:rsid w:val="00B30456"/>
    <w:rsid w:val="00B3579E"/>
    <w:rsid w:val="00B359E0"/>
    <w:rsid w:val="00B43840"/>
    <w:rsid w:val="00B444D2"/>
    <w:rsid w:val="00B46CBF"/>
    <w:rsid w:val="00B544C6"/>
    <w:rsid w:val="00B55257"/>
    <w:rsid w:val="00B63630"/>
    <w:rsid w:val="00B67087"/>
    <w:rsid w:val="00B67F0A"/>
    <w:rsid w:val="00B73A41"/>
    <w:rsid w:val="00B80702"/>
    <w:rsid w:val="00B809D0"/>
    <w:rsid w:val="00B917A7"/>
    <w:rsid w:val="00B91EFC"/>
    <w:rsid w:val="00BA1B84"/>
    <w:rsid w:val="00BA6653"/>
    <w:rsid w:val="00BA73C0"/>
    <w:rsid w:val="00BA7A84"/>
    <w:rsid w:val="00BB6D4A"/>
    <w:rsid w:val="00BB7D34"/>
    <w:rsid w:val="00BC392D"/>
    <w:rsid w:val="00BD0F93"/>
    <w:rsid w:val="00BE086E"/>
    <w:rsid w:val="00BE4F2D"/>
    <w:rsid w:val="00BE7B50"/>
    <w:rsid w:val="00BF4691"/>
    <w:rsid w:val="00BF7290"/>
    <w:rsid w:val="00C0386A"/>
    <w:rsid w:val="00C03D2C"/>
    <w:rsid w:val="00C068A3"/>
    <w:rsid w:val="00C179E0"/>
    <w:rsid w:val="00C203A9"/>
    <w:rsid w:val="00C22254"/>
    <w:rsid w:val="00C33211"/>
    <w:rsid w:val="00C352A6"/>
    <w:rsid w:val="00C36A18"/>
    <w:rsid w:val="00C402F3"/>
    <w:rsid w:val="00C41A69"/>
    <w:rsid w:val="00C42EA3"/>
    <w:rsid w:val="00C45012"/>
    <w:rsid w:val="00C51F90"/>
    <w:rsid w:val="00C6147D"/>
    <w:rsid w:val="00C63E86"/>
    <w:rsid w:val="00C677C9"/>
    <w:rsid w:val="00C80F29"/>
    <w:rsid w:val="00C81B7F"/>
    <w:rsid w:val="00C92456"/>
    <w:rsid w:val="00C949EF"/>
    <w:rsid w:val="00CA185A"/>
    <w:rsid w:val="00CA346D"/>
    <w:rsid w:val="00CB0B36"/>
    <w:rsid w:val="00CB0FF2"/>
    <w:rsid w:val="00CB5521"/>
    <w:rsid w:val="00CC2358"/>
    <w:rsid w:val="00CC287A"/>
    <w:rsid w:val="00CD1110"/>
    <w:rsid w:val="00CE1009"/>
    <w:rsid w:val="00CE42A3"/>
    <w:rsid w:val="00CE52A5"/>
    <w:rsid w:val="00CE6550"/>
    <w:rsid w:val="00CF65F8"/>
    <w:rsid w:val="00D12EDB"/>
    <w:rsid w:val="00D26F2A"/>
    <w:rsid w:val="00D2792A"/>
    <w:rsid w:val="00D46886"/>
    <w:rsid w:val="00D46EF2"/>
    <w:rsid w:val="00D5342E"/>
    <w:rsid w:val="00D633E4"/>
    <w:rsid w:val="00D70DF4"/>
    <w:rsid w:val="00D73764"/>
    <w:rsid w:val="00D81030"/>
    <w:rsid w:val="00D907DD"/>
    <w:rsid w:val="00DB3715"/>
    <w:rsid w:val="00DB7A90"/>
    <w:rsid w:val="00DC2FE9"/>
    <w:rsid w:val="00DC7D84"/>
    <w:rsid w:val="00DD0FAE"/>
    <w:rsid w:val="00DD1977"/>
    <w:rsid w:val="00DD1D42"/>
    <w:rsid w:val="00DD6921"/>
    <w:rsid w:val="00DE0A53"/>
    <w:rsid w:val="00DE3C55"/>
    <w:rsid w:val="00DE6FA4"/>
    <w:rsid w:val="00DE7152"/>
    <w:rsid w:val="00DF25B9"/>
    <w:rsid w:val="00DF3B6D"/>
    <w:rsid w:val="00DF4CFC"/>
    <w:rsid w:val="00E04B34"/>
    <w:rsid w:val="00E10E7C"/>
    <w:rsid w:val="00E12E1D"/>
    <w:rsid w:val="00E13F77"/>
    <w:rsid w:val="00E15F6C"/>
    <w:rsid w:val="00E33A90"/>
    <w:rsid w:val="00E412F0"/>
    <w:rsid w:val="00E43256"/>
    <w:rsid w:val="00E44864"/>
    <w:rsid w:val="00E45D76"/>
    <w:rsid w:val="00E5594D"/>
    <w:rsid w:val="00E632C3"/>
    <w:rsid w:val="00E63638"/>
    <w:rsid w:val="00E663D3"/>
    <w:rsid w:val="00E8032F"/>
    <w:rsid w:val="00E81F32"/>
    <w:rsid w:val="00E82423"/>
    <w:rsid w:val="00E82CC9"/>
    <w:rsid w:val="00E85683"/>
    <w:rsid w:val="00E85A28"/>
    <w:rsid w:val="00E917B8"/>
    <w:rsid w:val="00E94A7A"/>
    <w:rsid w:val="00E964F4"/>
    <w:rsid w:val="00EA0785"/>
    <w:rsid w:val="00EA3ACB"/>
    <w:rsid w:val="00EA45EF"/>
    <w:rsid w:val="00EA7ABE"/>
    <w:rsid w:val="00EC298E"/>
    <w:rsid w:val="00ED1A21"/>
    <w:rsid w:val="00EE3230"/>
    <w:rsid w:val="00EE65C1"/>
    <w:rsid w:val="00EF3A5E"/>
    <w:rsid w:val="00F10B81"/>
    <w:rsid w:val="00F20FB3"/>
    <w:rsid w:val="00F24883"/>
    <w:rsid w:val="00F30849"/>
    <w:rsid w:val="00F3304C"/>
    <w:rsid w:val="00F47453"/>
    <w:rsid w:val="00F52C38"/>
    <w:rsid w:val="00F54CD1"/>
    <w:rsid w:val="00F60F98"/>
    <w:rsid w:val="00F6341B"/>
    <w:rsid w:val="00F80FED"/>
    <w:rsid w:val="00F912C6"/>
    <w:rsid w:val="00F941D8"/>
    <w:rsid w:val="00F96F8F"/>
    <w:rsid w:val="00FA0378"/>
    <w:rsid w:val="00FA6016"/>
    <w:rsid w:val="00FB0794"/>
    <w:rsid w:val="00FC51C8"/>
    <w:rsid w:val="00FD4463"/>
    <w:rsid w:val="00FD57B1"/>
    <w:rsid w:val="00FD57CB"/>
    <w:rsid w:val="00FF5C97"/>
    <w:rsid w:val="00FF6991"/>
    <w:rsid w:val="00FF7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5DDC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262E20"/>
    <w:pPr>
      <w:spacing w:before="480" w:after="0"/>
      <w:contextualSpacing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32EF"/>
    <w:pPr>
      <w:spacing w:before="200" w:after="16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3CD1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3CD1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3CD1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3CD1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3CD1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3CD1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3CD1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2E20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232EF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B3CD1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3CD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3CD1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3CD1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3CD1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3CD1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3CD1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rsid w:val="003E65F6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B3CD1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B3CD1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3CD1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B3CD1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AB3CD1"/>
    <w:rPr>
      <w:b/>
      <w:bCs/>
    </w:rPr>
  </w:style>
  <w:style w:type="character" w:styleId="Emphasis">
    <w:name w:val="Emphasis"/>
    <w:uiPriority w:val="20"/>
    <w:qFormat/>
    <w:rsid w:val="00AB3CD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link w:val="NoSpacingChar"/>
    <w:uiPriority w:val="1"/>
    <w:qFormat/>
    <w:rsid w:val="00AB3CD1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E65F6"/>
  </w:style>
  <w:style w:type="paragraph" w:styleId="ListParagraph">
    <w:name w:val="List Paragraph"/>
    <w:basedOn w:val="Normal"/>
    <w:uiPriority w:val="34"/>
    <w:qFormat/>
    <w:rsid w:val="004B78C5"/>
    <w:pPr>
      <w:numPr>
        <w:numId w:val="13"/>
      </w:numPr>
      <w:contextualSpacing/>
    </w:pPr>
    <w:rPr>
      <w:rFonts w:cstheme="minorHAnsi"/>
    </w:rPr>
  </w:style>
  <w:style w:type="paragraph" w:styleId="Quote">
    <w:name w:val="Quote"/>
    <w:basedOn w:val="Normal"/>
    <w:next w:val="Normal"/>
    <w:link w:val="QuoteChar"/>
    <w:uiPriority w:val="29"/>
    <w:qFormat/>
    <w:rsid w:val="00AB3CD1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B3CD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3CD1"/>
    <w:pPr>
      <w:pBdr>
        <w:bottom w:val="single" w:sz="4" w:space="1" w:color="auto"/>
      </w:pBdr>
      <w:spacing w:before="200" w:after="280"/>
      <w:ind w:left="1008" w:right="1152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3CD1"/>
    <w:rPr>
      <w:b/>
      <w:bCs/>
      <w:i/>
      <w:iCs/>
    </w:rPr>
  </w:style>
  <w:style w:type="character" w:styleId="SubtleEmphasis">
    <w:name w:val="Subtle Emphasis"/>
    <w:uiPriority w:val="19"/>
    <w:qFormat/>
    <w:rsid w:val="00AB3CD1"/>
    <w:rPr>
      <w:i/>
      <w:iCs/>
    </w:rPr>
  </w:style>
  <w:style w:type="character" w:styleId="IntenseEmphasis">
    <w:name w:val="Intense Emphasis"/>
    <w:uiPriority w:val="21"/>
    <w:qFormat/>
    <w:rsid w:val="00AB3CD1"/>
    <w:rPr>
      <w:b/>
      <w:bCs/>
    </w:rPr>
  </w:style>
  <w:style w:type="character" w:styleId="SubtleReference">
    <w:name w:val="Subtle Reference"/>
    <w:uiPriority w:val="31"/>
    <w:qFormat/>
    <w:rsid w:val="00AB3CD1"/>
    <w:rPr>
      <w:smallCaps/>
    </w:rPr>
  </w:style>
  <w:style w:type="character" w:styleId="IntenseReference">
    <w:name w:val="Intense Reference"/>
    <w:uiPriority w:val="32"/>
    <w:qFormat/>
    <w:rsid w:val="00AB3CD1"/>
    <w:rPr>
      <w:smallCaps/>
      <w:spacing w:val="5"/>
      <w:u w:val="single"/>
    </w:rPr>
  </w:style>
  <w:style w:type="character" w:styleId="BookTitle">
    <w:name w:val="Book Title"/>
    <w:uiPriority w:val="33"/>
    <w:qFormat/>
    <w:rsid w:val="00AB3CD1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B3CD1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rsid w:val="00AB3CD1"/>
    <w:pPr>
      <w:tabs>
        <w:tab w:val="center" w:pos="4320"/>
        <w:tab w:val="right" w:pos="8640"/>
      </w:tabs>
      <w:spacing w:after="0"/>
    </w:pPr>
    <w:rPr>
      <w:rFonts w:eastAsia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AB3CD1"/>
    <w:rPr>
      <w:rFonts w:eastAsia="Times New Roman" w:cs="Times New Roman"/>
      <w:sz w:val="24"/>
      <w:szCs w:val="24"/>
    </w:rPr>
  </w:style>
  <w:style w:type="table" w:styleId="TableGrid">
    <w:name w:val="Table Grid"/>
    <w:basedOn w:val="TableNormal"/>
    <w:rsid w:val="004B1588"/>
    <w:pPr>
      <w:spacing w:after="0" w:line="240" w:lineRule="auto"/>
    </w:pPr>
    <w:rPr>
      <w:rFonts w:eastAsia="Times New Roman" w:cs="Times New Roman"/>
      <w:szCs w:val="20"/>
      <w:lang w:eastAsia="en-A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next w:val="TableGrid"/>
    <w:uiPriority w:val="59"/>
    <w:rsid w:val="00AB3CD1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AB3CD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5DDC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262E20"/>
    <w:pPr>
      <w:spacing w:before="480" w:after="0"/>
      <w:contextualSpacing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32EF"/>
    <w:pPr>
      <w:spacing w:before="200" w:after="16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3CD1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3CD1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3CD1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3CD1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3CD1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3CD1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3CD1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2E20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232EF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B3CD1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3CD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3CD1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3CD1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3CD1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3CD1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3CD1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rsid w:val="003E65F6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B3CD1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B3CD1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3CD1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B3CD1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AB3CD1"/>
    <w:rPr>
      <w:b/>
      <w:bCs/>
    </w:rPr>
  </w:style>
  <w:style w:type="character" w:styleId="Emphasis">
    <w:name w:val="Emphasis"/>
    <w:uiPriority w:val="20"/>
    <w:qFormat/>
    <w:rsid w:val="00AB3CD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link w:val="NoSpacingChar"/>
    <w:uiPriority w:val="1"/>
    <w:qFormat/>
    <w:rsid w:val="00AB3CD1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E65F6"/>
  </w:style>
  <w:style w:type="paragraph" w:styleId="ListParagraph">
    <w:name w:val="List Paragraph"/>
    <w:basedOn w:val="Normal"/>
    <w:uiPriority w:val="34"/>
    <w:qFormat/>
    <w:rsid w:val="004B78C5"/>
    <w:pPr>
      <w:numPr>
        <w:numId w:val="13"/>
      </w:numPr>
      <w:contextualSpacing/>
    </w:pPr>
    <w:rPr>
      <w:rFonts w:cstheme="minorHAnsi"/>
    </w:rPr>
  </w:style>
  <w:style w:type="paragraph" w:styleId="Quote">
    <w:name w:val="Quote"/>
    <w:basedOn w:val="Normal"/>
    <w:next w:val="Normal"/>
    <w:link w:val="QuoteChar"/>
    <w:uiPriority w:val="29"/>
    <w:qFormat/>
    <w:rsid w:val="00AB3CD1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B3CD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3CD1"/>
    <w:pPr>
      <w:pBdr>
        <w:bottom w:val="single" w:sz="4" w:space="1" w:color="auto"/>
      </w:pBdr>
      <w:spacing w:before="200" w:after="280"/>
      <w:ind w:left="1008" w:right="1152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3CD1"/>
    <w:rPr>
      <w:b/>
      <w:bCs/>
      <w:i/>
      <w:iCs/>
    </w:rPr>
  </w:style>
  <w:style w:type="character" w:styleId="SubtleEmphasis">
    <w:name w:val="Subtle Emphasis"/>
    <w:uiPriority w:val="19"/>
    <w:qFormat/>
    <w:rsid w:val="00AB3CD1"/>
    <w:rPr>
      <w:i/>
      <w:iCs/>
    </w:rPr>
  </w:style>
  <w:style w:type="character" w:styleId="IntenseEmphasis">
    <w:name w:val="Intense Emphasis"/>
    <w:uiPriority w:val="21"/>
    <w:qFormat/>
    <w:rsid w:val="00AB3CD1"/>
    <w:rPr>
      <w:b/>
      <w:bCs/>
    </w:rPr>
  </w:style>
  <w:style w:type="character" w:styleId="SubtleReference">
    <w:name w:val="Subtle Reference"/>
    <w:uiPriority w:val="31"/>
    <w:qFormat/>
    <w:rsid w:val="00AB3CD1"/>
    <w:rPr>
      <w:smallCaps/>
    </w:rPr>
  </w:style>
  <w:style w:type="character" w:styleId="IntenseReference">
    <w:name w:val="Intense Reference"/>
    <w:uiPriority w:val="32"/>
    <w:qFormat/>
    <w:rsid w:val="00AB3CD1"/>
    <w:rPr>
      <w:smallCaps/>
      <w:spacing w:val="5"/>
      <w:u w:val="single"/>
    </w:rPr>
  </w:style>
  <w:style w:type="character" w:styleId="BookTitle">
    <w:name w:val="Book Title"/>
    <w:uiPriority w:val="33"/>
    <w:qFormat/>
    <w:rsid w:val="00AB3CD1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B3CD1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rsid w:val="00AB3CD1"/>
    <w:pPr>
      <w:tabs>
        <w:tab w:val="center" w:pos="4320"/>
        <w:tab w:val="right" w:pos="8640"/>
      </w:tabs>
      <w:spacing w:after="0"/>
    </w:pPr>
    <w:rPr>
      <w:rFonts w:eastAsia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AB3CD1"/>
    <w:rPr>
      <w:rFonts w:eastAsia="Times New Roman" w:cs="Times New Roman"/>
      <w:sz w:val="24"/>
      <w:szCs w:val="24"/>
    </w:rPr>
  </w:style>
  <w:style w:type="table" w:styleId="TableGrid">
    <w:name w:val="Table Grid"/>
    <w:basedOn w:val="TableNormal"/>
    <w:rsid w:val="004B1588"/>
    <w:pPr>
      <w:spacing w:after="0" w:line="240" w:lineRule="auto"/>
    </w:pPr>
    <w:rPr>
      <w:rFonts w:eastAsia="Times New Roman" w:cs="Times New Roman"/>
      <w:szCs w:val="20"/>
      <w:lang w:eastAsia="en-A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next w:val="TableGrid"/>
    <w:uiPriority w:val="59"/>
    <w:rsid w:val="00AB3CD1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AB3CD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ingotech.net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Lithgow%20High\Course%20Docs\Templates\Assessmen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8F5060-48DA-4434-8440-F1C0837A4C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Assessment.dotx</Template>
  <TotalTime>51</TotalTime>
  <Pages>6</Pages>
  <Words>983</Words>
  <Characters>5606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NSW, Department of Education and Training</Company>
  <LinksUpToDate>false</LinksUpToDate>
  <CharactersWithSpaces>6576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Nicholas Dingle</cp:lastModifiedBy>
  <cp:revision>134</cp:revision>
  <dcterms:created xsi:type="dcterms:W3CDTF">2013-01-28T03:51:00Z</dcterms:created>
  <dcterms:modified xsi:type="dcterms:W3CDTF">2013-04-26T01:35:00Z</dcterms:modified>
</cp:coreProperties>
</file>